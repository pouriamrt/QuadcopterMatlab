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4E" w:rsidRDefault="002800EC" w:rsidP="0007494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tr,Bold" w:hAnsi="Titr,Bold" w:cs="Times New Roman"/>
          <w:b/>
          <w:bCs/>
          <w:sz w:val="30"/>
          <w:szCs w:val="30"/>
          <w:rtl/>
        </w:rPr>
      </w:pPr>
      <w:r>
        <w:rPr>
          <w:rFonts w:ascii="Titr,Bold" w:hAnsi="Titr,Bold" w:cs="Times New Roman"/>
          <w:b/>
          <w:bCs/>
          <w:noProof/>
          <w:sz w:val="30"/>
          <w:szCs w:val="30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441pt;margin-top:-7.65pt;width:79.2pt;height:70.1pt;z-index:-251655680">
            <v:imagedata r:id="rId4" o:title=""/>
          </v:shape>
          <o:OLEObject Type="Embed" ProgID="Word.Picture.8" ShapeID="_x0000_s1027" DrawAspect="Content" ObjectID="_1693980285" r:id="rId5"/>
        </w:object>
      </w:r>
    </w:p>
    <w:p w:rsidR="0007494E" w:rsidRDefault="0007494E" w:rsidP="0007494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tr,Bold" w:hAnsi="Titr,Bold" w:cs="Times New Roman"/>
          <w:b/>
          <w:bCs/>
          <w:sz w:val="30"/>
          <w:szCs w:val="30"/>
          <w:rtl/>
        </w:rPr>
      </w:pPr>
      <w:r w:rsidRPr="0007494E">
        <w:rPr>
          <w:rFonts w:ascii="Nazanin,Bold" w:hAnsi="Nazanin,Bold" w:cs="Times New Roman"/>
          <w:b/>
          <w:bCs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4F7F07E" wp14:editId="66D20B15">
                <wp:simplePos x="0" y="0"/>
                <wp:positionH relativeFrom="column">
                  <wp:posOffset>1060554</wp:posOffset>
                </wp:positionH>
                <wp:positionV relativeFrom="paragraph">
                  <wp:posOffset>92928</wp:posOffset>
                </wp:positionV>
                <wp:extent cx="4251325" cy="518615"/>
                <wp:effectExtent l="0" t="0" r="15875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325" cy="51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34" w:rsidRPr="0007494E" w:rsidRDefault="00BF6734" w:rsidP="0007494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tr,Bold" w:hAnsi="Titr,Bold" w:cs="B Titr"/>
                                <w:sz w:val="24"/>
                                <w:szCs w:val="24"/>
                              </w:rPr>
                            </w:pP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ضوابط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تعريف،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اخذ،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07494E">
                              <w:rPr>
                                <w:rFonts w:ascii="Titr,Bold" w:hAnsi="Titr,Bold" w:cs="B Titr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 xml:space="preserve">و 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دفاع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07494E">
                              <w:rPr>
                                <w:rFonts w:ascii="Titr,Bold" w:hAnsi="Titr,Bold" w:cs="B Titr" w:hint="cs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 xml:space="preserve"> از 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پروژه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07494E">
                              <w:rPr>
                                <w:rFonts w:ascii="Titr,Bold" w:hAnsi="Titr,Bold" w:cs="B Titr"/>
                                <w:b/>
                                <w:bCs/>
                                <w:sz w:val="34"/>
                                <w:szCs w:val="34"/>
                                <w:rtl/>
                              </w:rPr>
                              <w:t>كارشناسي</w:t>
                            </w:r>
                          </w:p>
                          <w:p w:rsidR="00BF6734" w:rsidRDefault="00BF6734" w:rsidP="000749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7F0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5pt;margin-top:7.3pt;width:334.75pt;height:40.8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" strokeweight="2pt">
                <v:stroke linestyle="thickThin"/>
                <v:textbox>
                  <w:txbxContent>
                    <w:p w:rsidR="00BF6734" w:rsidRPr="0007494E" w:rsidRDefault="00BF6734" w:rsidP="0007494E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="Titr,Bold" w:hAnsi="Titr,Bold" w:cs="B Titr"/>
                          <w:sz w:val="24"/>
                          <w:szCs w:val="24"/>
                        </w:rPr>
                      </w:pP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  <w:rtl/>
                        </w:rPr>
                        <w:t>ضوابط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  <w:rtl/>
                        </w:rPr>
                        <w:t>تعريف،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  <w:rtl/>
                        </w:rPr>
                        <w:t>اخذ،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  <w:r w:rsidRPr="0007494E">
                        <w:rPr>
                          <w:rFonts w:ascii="Titr,Bold" w:hAnsi="Titr,Bold" w:cs="B Titr" w:hint="cs"/>
                          <w:b/>
                          <w:bCs/>
                          <w:sz w:val="34"/>
                          <w:szCs w:val="34"/>
                          <w:rtl/>
                        </w:rPr>
                        <w:t xml:space="preserve">و 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  <w:rtl/>
                        </w:rPr>
                        <w:t>دفاع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  <w:r w:rsidRPr="0007494E">
                        <w:rPr>
                          <w:rFonts w:ascii="Titr,Bold" w:hAnsi="Titr,Bold" w:cs="B Titr" w:hint="cs"/>
                          <w:b/>
                          <w:bCs/>
                          <w:sz w:val="34"/>
                          <w:szCs w:val="34"/>
                          <w:rtl/>
                        </w:rPr>
                        <w:t xml:space="preserve"> از 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  <w:rtl/>
                        </w:rPr>
                        <w:t>پروژه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</w:rPr>
                        <w:t xml:space="preserve"> </w:t>
                      </w:r>
                      <w:r w:rsidRPr="0007494E">
                        <w:rPr>
                          <w:rFonts w:ascii="Titr,Bold" w:hAnsi="Titr,Bold" w:cs="B Titr"/>
                          <w:b/>
                          <w:bCs/>
                          <w:sz w:val="34"/>
                          <w:szCs w:val="34"/>
                          <w:rtl/>
                        </w:rPr>
                        <w:t>كارشناسي</w:t>
                      </w:r>
                    </w:p>
                    <w:p w:rsidR="00BF6734" w:rsidRDefault="00BF6734" w:rsidP="0007494E"/>
                  </w:txbxContent>
                </v:textbox>
              </v:shape>
            </w:pict>
          </mc:Fallback>
        </mc:AlternateContent>
      </w:r>
    </w:p>
    <w:p w:rsidR="0007494E" w:rsidRDefault="0007494E" w:rsidP="0007494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tr,Bold" w:hAnsi="Titr,Bold" w:cs="Times New Roman"/>
          <w:b/>
          <w:bCs/>
          <w:sz w:val="30"/>
          <w:szCs w:val="30"/>
          <w:rtl/>
        </w:rPr>
      </w:pPr>
    </w:p>
    <w:p w:rsidR="0007494E" w:rsidRPr="0007494E" w:rsidRDefault="0007494E" w:rsidP="0007494E">
      <w:pPr>
        <w:autoSpaceDE w:val="0"/>
        <w:autoSpaceDN w:val="0"/>
        <w:bidi/>
        <w:adjustRightInd w:val="0"/>
        <w:spacing w:after="0" w:line="240" w:lineRule="auto"/>
        <w:rPr>
          <w:rFonts w:cs="B Mitra"/>
          <w:b/>
          <w:bCs/>
          <w:sz w:val="10"/>
          <w:szCs w:val="10"/>
          <w:rtl/>
        </w:rPr>
      </w:pPr>
    </w:p>
    <w:p w:rsidR="0007494E" w:rsidRDefault="0007494E" w:rsidP="00A21E6F">
      <w:pPr>
        <w:autoSpaceDE w:val="0"/>
        <w:autoSpaceDN w:val="0"/>
        <w:bidi/>
        <w:adjustRightInd w:val="0"/>
        <w:spacing w:after="0" w:line="240" w:lineRule="auto"/>
        <w:rPr>
          <w:rFonts w:cs="B Mitra"/>
          <w:b/>
          <w:bCs/>
          <w:sz w:val="18"/>
          <w:szCs w:val="18"/>
          <w:rtl/>
        </w:rPr>
      </w:pPr>
      <w:r>
        <w:rPr>
          <w:rFonts w:cs="B Mitra" w:hint="cs"/>
          <w:b/>
          <w:bCs/>
          <w:sz w:val="18"/>
          <w:szCs w:val="18"/>
          <w:rtl/>
        </w:rPr>
        <w:t xml:space="preserve">   </w:t>
      </w:r>
      <w:r w:rsidRPr="00482F4D">
        <w:rPr>
          <w:rFonts w:cs="B Mitra" w:hint="cs"/>
          <w:b/>
          <w:bCs/>
          <w:sz w:val="18"/>
          <w:szCs w:val="18"/>
          <w:rtl/>
        </w:rPr>
        <w:t>دانشكده مهندسي برق</w:t>
      </w:r>
    </w:p>
    <w:p w:rsidR="00BF6734" w:rsidRPr="005B2555" w:rsidRDefault="00BF6734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16"/>
          <w:szCs w:val="16"/>
          <w:rtl/>
        </w:rPr>
      </w:pPr>
    </w:p>
    <w:p w:rsidR="00A21E6F" w:rsidRDefault="00A21E6F" w:rsidP="00BF6734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  <w:r w:rsidRPr="00F1286B">
        <w:rPr>
          <w:rFonts w:ascii="Nazanin,Bold" w:hAnsi="Nazanin,Bold" w:cs="B Mitra"/>
          <w:b/>
          <w:bCs/>
          <w:color w:val="000000"/>
          <w:sz w:val="24"/>
          <w:szCs w:val="24"/>
          <w:rtl/>
        </w:rPr>
        <w:t>ساختار</w:t>
      </w:r>
      <w:r w:rsidRPr="00F1286B">
        <w:rPr>
          <w:rFonts w:ascii="Nazanin,Bold" w:hAnsi="Nazanin,Bold" w:cs="B Mitra"/>
          <w:b/>
          <w:bCs/>
          <w:color w:val="000000"/>
          <w:sz w:val="24"/>
          <w:szCs w:val="24"/>
        </w:rPr>
        <w:t xml:space="preserve"> </w:t>
      </w:r>
      <w:r w:rsidRPr="00F1286B">
        <w:rPr>
          <w:rFonts w:ascii="Nazanin,Bold" w:hAnsi="Nazanin,Bold" w:cs="B Mitra"/>
          <w:b/>
          <w:bCs/>
          <w:color w:val="000000"/>
          <w:sz w:val="24"/>
          <w:szCs w:val="24"/>
          <w:rtl/>
        </w:rPr>
        <w:t>پيشنهاد</w:t>
      </w:r>
      <w:r w:rsidRPr="00F1286B">
        <w:rPr>
          <w:rFonts w:ascii="Nazanin,Bold" w:hAnsi="Nazanin,Bold" w:cs="B Mitra"/>
          <w:b/>
          <w:bCs/>
          <w:color w:val="000000"/>
          <w:sz w:val="24"/>
          <w:szCs w:val="24"/>
        </w:rPr>
        <w:t xml:space="preserve"> </w:t>
      </w:r>
      <w:r w:rsidRPr="00F1286B">
        <w:rPr>
          <w:rFonts w:ascii="Nazanin,Bold" w:hAnsi="Nazanin,Bold" w:cs="B Mitra"/>
          <w:b/>
          <w:bCs/>
          <w:color w:val="000000"/>
          <w:sz w:val="24"/>
          <w:szCs w:val="24"/>
          <w:rtl/>
        </w:rPr>
        <w:t>پروژه</w:t>
      </w:r>
    </w:p>
    <w:p w:rsidR="00A21E6F" w:rsidRPr="00BF6734" w:rsidRDefault="00AC6C8E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8"/>
          <w:szCs w:val="8"/>
          <w:rtl/>
        </w:rPr>
      </w:pPr>
      <w:r w:rsidRPr="00A21E6F">
        <w:rPr>
          <w:rFonts w:ascii="Nazanin,Bold" w:hAnsi="Nazanin,Bold" w:cs="B Mitra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90D09B6" wp14:editId="243A3E4C">
                <wp:simplePos x="0" y="0"/>
                <wp:positionH relativeFrom="column">
                  <wp:posOffset>166844</wp:posOffset>
                </wp:positionH>
                <wp:positionV relativeFrom="paragraph">
                  <wp:posOffset>2540</wp:posOffset>
                </wp:positionV>
                <wp:extent cx="6468745" cy="1404620"/>
                <wp:effectExtent l="0" t="0" r="27305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34" w:rsidRPr="00F1286B" w:rsidRDefault="00BF6734" w:rsidP="00A21E6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1-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عنوان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</w:p>
                          <w:p w:rsidR="00BF6734" w:rsidRPr="00A21E6F" w:rsidRDefault="00BF6734" w:rsidP="00A21E6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21E6F"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2-</w:t>
                            </w:r>
                            <w:r w:rsidRPr="00A21E6F"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نوع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azanin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(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تحليلي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شبيه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سازي،ساخت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غيره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مشخص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1E6F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گردد</w:t>
                            </w:r>
                            <w:r>
                              <w:rPr>
                                <w:rFonts w:ascii="Nazanin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BF6734" w:rsidRPr="00F1286B" w:rsidRDefault="00BF6734" w:rsidP="00A21E6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3-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خروجي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نهايي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</w:p>
                          <w:p w:rsidR="00BF6734" w:rsidRPr="00F1286B" w:rsidRDefault="00BF6734" w:rsidP="00A21E6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4- </w:t>
                            </w:r>
                            <w:r w:rsidRPr="00F1286B"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هدف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</w:p>
                          <w:p w:rsidR="00BF6734" w:rsidRPr="00F1286B" w:rsidRDefault="00BF6734" w:rsidP="00A21E6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5-</w:t>
                            </w:r>
                            <w:r w:rsidRPr="00F1286B"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شرح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</w:p>
                          <w:p w:rsidR="00BF6734" w:rsidRPr="00F1286B" w:rsidRDefault="00BF6734" w:rsidP="00A21E6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6-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بررسي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هاي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مشابه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کتابخانه</w:t>
                            </w:r>
                          </w:p>
                          <w:p w:rsidR="00BF6734" w:rsidRPr="00F1286B" w:rsidRDefault="00BF6734" w:rsidP="00A21E6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7-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مراحل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انجام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جدول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زمان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بندي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D09B6" id="_x0000_s1027" type="#_x0000_t202" style="position:absolute;left:0;text-align:left;margin-left:13.15pt;margin-top:.2pt;width:509.35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">
                <v:textbox style="mso-fit-shape-to-text:t">
                  <w:txbxContent>
                    <w:p w:rsidR="00BF6734" w:rsidRPr="00F1286B" w:rsidRDefault="00BF6734" w:rsidP="00A21E6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1-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عنوان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</w:p>
                    <w:p w:rsidR="00BF6734" w:rsidRPr="00A21E6F" w:rsidRDefault="00BF6734" w:rsidP="00A21E6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</w:pPr>
                      <w:r w:rsidRPr="00A21E6F"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2-</w:t>
                      </w:r>
                      <w:r w:rsidRPr="00A21E6F"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نوع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azanin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>(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تحليلي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شبيه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سازي،ساخت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و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غيره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مشخص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A21E6F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گردد</w:t>
                      </w:r>
                      <w:r>
                        <w:rPr>
                          <w:rFonts w:ascii="Nazanin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BF6734" w:rsidRPr="00F1286B" w:rsidRDefault="00BF6734" w:rsidP="00A21E6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3-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خروجي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نهايي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</w:p>
                    <w:p w:rsidR="00BF6734" w:rsidRPr="00F1286B" w:rsidRDefault="00BF6734" w:rsidP="00A21E6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4- </w:t>
                      </w:r>
                      <w:r w:rsidRPr="00F1286B"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هدف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</w:p>
                    <w:p w:rsidR="00BF6734" w:rsidRPr="00F1286B" w:rsidRDefault="00BF6734" w:rsidP="00A21E6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>5-</w:t>
                      </w:r>
                      <w:r w:rsidRPr="00F1286B"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شرح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</w:p>
                    <w:p w:rsidR="00BF6734" w:rsidRPr="00F1286B" w:rsidRDefault="00BF6734" w:rsidP="00A21E6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6-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بررسي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هاي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مشابه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کتابخانه</w:t>
                      </w:r>
                    </w:p>
                    <w:p w:rsidR="00BF6734" w:rsidRPr="00F1286B" w:rsidRDefault="00BF6734" w:rsidP="00A21E6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7-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مراحل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انجام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جدول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زمان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بندي</w:t>
                      </w:r>
                    </w:p>
                  </w:txbxContent>
                </v:textbox>
              </v:shape>
            </w:pict>
          </mc:Fallback>
        </mc:AlternateContent>
      </w:r>
    </w:p>
    <w:p w:rsidR="00BF6734" w:rsidRDefault="00BF6734" w:rsidP="00DF7CC6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sz w:val="24"/>
          <w:szCs w:val="24"/>
          <w:rtl/>
        </w:rPr>
      </w:pPr>
    </w:p>
    <w:p w:rsidR="00A21E6F" w:rsidRDefault="00A21E6F" w:rsidP="00762152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C6C8E" w:rsidRDefault="00AC6C8E" w:rsidP="007251E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C6C8E" w:rsidRPr="005B2555" w:rsidRDefault="00AC6C8E" w:rsidP="00AC6C8E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0"/>
          <w:szCs w:val="20"/>
          <w:rtl/>
        </w:rPr>
      </w:pPr>
    </w:p>
    <w:p w:rsidR="007251E8" w:rsidRPr="00F1286B" w:rsidRDefault="007251E8" w:rsidP="00AC6C8E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</w:rPr>
      </w:pPr>
      <w:r w:rsidRPr="00F1286B">
        <w:rPr>
          <w:rFonts w:ascii="Nazanin,Bold" w:hAnsi="Nazanin,Bold" w:cs="B Mitra"/>
          <w:b/>
          <w:bCs/>
          <w:color w:val="000000"/>
          <w:sz w:val="24"/>
          <w:szCs w:val="24"/>
          <w:rtl/>
        </w:rPr>
        <w:t>اخذ</w:t>
      </w:r>
      <w:r w:rsidRPr="00F1286B">
        <w:rPr>
          <w:rFonts w:ascii="Nazanin,Bold" w:hAnsi="Nazanin,Bold" w:cs="B Mitra"/>
          <w:b/>
          <w:bCs/>
          <w:color w:val="000000"/>
          <w:sz w:val="24"/>
          <w:szCs w:val="24"/>
        </w:rPr>
        <w:t xml:space="preserve"> </w:t>
      </w:r>
      <w:r w:rsidRPr="00F1286B">
        <w:rPr>
          <w:rFonts w:ascii="Nazanin,Bold" w:hAnsi="Nazanin,Bold" w:cs="B Mitra"/>
          <w:b/>
          <w:bCs/>
          <w:color w:val="000000"/>
          <w:sz w:val="24"/>
          <w:szCs w:val="24"/>
          <w:rtl/>
        </w:rPr>
        <w:t>پروژه</w:t>
      </w:r>
    </w:p>
    <w:p w:rsidR="00A21E6F" w:rsidRDefault="007251E8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  <w:r w:rsidRPr="00A21E6F">
        <w:rPr>
          <w:rFonts w:ascii="Nazanin,Bold" w:hAnsi="Nazanin,Bold" w:cs="B Mitra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E9796A5" wp14:editId="587B03FE">
                <wp:simplePos x="0" y="0"/>
                <wp:positionH relativeFrom="margin">
                  <wp:posOffset>166844</wp:posOffset>
                </wp:positionH>
                <wp:positionV relativeFrom="paragraph">
                  <wp:posOffset>20955</wp:posOffset>
                </wp:positionV>
                <wp:extent cx="6468745" cy="2005965"/>
                <wp:effectExtent l="0" t="0" r="2730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200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34" w:rsidRPr="005070DB" w:rsidRDefault="00BF6734" w:rsidP="005070D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070DB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لازم</w:t>
                            </w:r>
                            <w:r w:rsidR="005070DB"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است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پيشنهاد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فرم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79BC">
                              <w:rPr>
                                <w:rFonts w:ascii="Nazanin,Bold" w:hAnsi="Nazanin,Bold" w:cs="B Nazani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۱</w:t>
                            </w:r>
                            <w:r w:rsidRPr="002679BC">
                              <w:rPr>
                                <w:rFonts w:ascii="Nazanin,Bold" w:hAnsi="Nazanin,Bold" w:cs="B Nazanin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5</w:t>
                            </w:r>
                            <w:r w:rsidRPr="002679BC">
                              <w:rPr>
                                <w:rFonts w:ascii="Nazanin,Bold" w:hAnsi="Nazanin,Bold" w:cs="B Nazani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۰</w:t>
                            </w:r>
                            <w:r w:rsidRPr="002679BC">
                              <w:rPr>
                                <w:rFonts w:ascii="Nazanin,Bold" w:hAnsi="Nazanin,Bold" w:cs="B Nazani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پس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تاييد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آموزش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دانشکده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به</w:t>
                            </w:r>
                            <w:r w:rsidR="002266B6" w:rsidRPr="00B033F2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="002266B6" w:rsidRPr="005070DB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تایید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استاد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5070D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راهنما</w:t>
                            </w:r>
                            <w:r w:rsidRPr="00B033F2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2266B6" w:rsidRPr="005070DB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رسیده</w:t>
                            </w:r>
                            <w:r w:rsidR="002266B6" w:rsidRPr="00B033F2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14"/>
                                <w:szCs w:val="14"/>
                                <w:rtl/>
                              </w:rPr>
                              <w:t xml:space="preserve"> </w:t>
                            </w:r>
                            <w:r w:rsidR="002266B6" w:rsidRPr="00D630EE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و</w:t>
                            </w:r>
                            <w:r w:rsidR="002266B6" w:rsidRPr="00D630EE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تحويل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rtl/>
                              </w:rPr>
                              <w:softHyphen/>
                            </w:r>
                            <w:r w:rsidR="002266B6" w:rsidRPr="00D630EE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مدیر گروه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rtl/>
                              </w:rPr>
                              <w:t>گردد</w:t>
                            </w:r>
                            <w:r w:rsidRPr="005070DB"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F1286B" w:rsidRDefault="00BF6734" w:rsidP="00DF7CC6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2-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پس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تصويب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پيشنهاد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گروه،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امكان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تغيير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موضوع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وجود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ندارد</w:t>
                            </w:r>
                            <w:r w:rsidRPr="00F1286B"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AC6C8E" w:rsidRDefault="00BF6734" w:rsidP="002679B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247" w:hanging="247"/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3-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پس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تصویب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پيشنهاد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گروه،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دانشجو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مي</w:t>
                            </w:r>
                            <w:r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تواند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آن</w:t>
                            </w:r>
                            <w:r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را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سیستم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مکا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نیزه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گلستان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زمان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ثبت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نام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با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توجه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به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رعايت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قوانين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آموزش (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رعايت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سقف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واحد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با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احتساب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سه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واحد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پروژه،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گذراندن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۱۰۰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واحد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واحدهاي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مجاز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...</w:t>
                            </w:r>
                            <w:r>
                              <w:rPr>
                                <w:rFonts w:ascii="Nazanin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درس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  <w:r w:rsidR="00AC6C8E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را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ثبت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نام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79BC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کند</w:t>
                            </w:r>
                            <w:r w:rsidRPr="00F1286B"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F1286B" w:rsidRDefault="00BF6734" w:rsidP="002679B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247" w:hanging="247"/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4-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هر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دانشجو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می</w:t>
                            </w:r>
                            <w:r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واند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علاوه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اولين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نيمسال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درصورت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داشتن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سنوات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تاييد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فرم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پيشرفت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توسط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استاد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راهنما</w:t>
                            </w:r>
                            <w:r w:rsidR="002679BC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،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با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مجوز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کميته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يک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نيمسال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ديگر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را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نمايد</w:t>
                            </w:r>
                            <w:r w:rsidR="002679BC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(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که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تمديد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منظور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ميگردد</w:t>
                            </w:r>
                            <w:r w:rsidR="002679BC"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).</w:t>
                            </w:r>
                          </w:p>
                          <w:p w:rsidR="00BF6734" w:rsidRPr="00F1286B" w:rsidRDefault="00BF6734" w:rsidP="002679B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5-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چنانچه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دانشجو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قبل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تصويب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گروه،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را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نمايد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طبق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مقررات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آموزشي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اقدام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مي</w:t>
                            </w:r>
                            <w:r w:rsidR="002679BC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Pr="00F1286B">
                              <w:rPr>
                                <w:rFonts w:ascii="Nazanin,Bold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گردد</w:t>
                            </w:r>
                            <w:r w:rsidRPr="00F1286B">
                              <w:rPr>
                                <w:rFonts w:ascii="Nazanin" w:hAnsi="Nazanin,Bold" w:cs="B Mitr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Default="00BF6734" w:rsidP="00DF7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796A5" id="_x0000_s1028" type="#_x0000_t202" style="position:absolute;left:0;text-align:left;margin-left:13.15pt;margin-top:1.65pt;width:509.35pt;height:157.9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">
                <v:textbox>
                  <w:txbxContent>
                    <w:p w:rsidR="00BF6734" w:rsidRPr="005070DB" w:rsidRDefault="00BF6734" w:rsidP="005070D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5070DB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1-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لازم</w:t>
                      </w:r>
                      <w:r w:rsidR="005070DB"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softHyphen/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است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پيشنهاد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فرم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679BC">
                        <w:rPr>
                          <w:rFonts w:ascii="Nazanin,Bold" w:hAnsi="Nazanin,Bold" w:cs="B Nazanin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>۱</w:t>
                      </w:r>
                      <w:r w:rsidRPr="002679BC">
                        <w:rPr>
                          <w:rFonts w:ascii="Nazanin,Bold" w:hAnsi="Nazanin,Bold" w:cs="B Nazanin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>5</w:t>
                      </w:r>
                      <w:r w:rsidRPr="002679BC">
                        <w:rPr>
                          <w:rFonts w:ascii="Nazanin,Bold" w:hAnsi="Nazanin,Bold" w:cs="B Nazanin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>۰</w:t>
                      </w:r>
                      <w:r w:rsidRPr="002679BC">
                        <w:rPr>
                          <w:rFonts w:ascii="Nazanin,Bold" w:hAnsi="Nazanin,Bold" w:cs="B Nazanin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پس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از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تاييد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آموزش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دانشکده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به</w:t>
                      </w:r>
                      <w:r w:rsidR="002266B6" w:rsidRPr="00B033F2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="002266B6" w:rsidRPr="005070DB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تایید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استاد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Pr="005070D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راهنما</w:t>
                      </w:r>
                      <w:r w:rsidRPr="00B033F2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="002266B6" w:rsidRPr="005070DB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رسیده</w:t>
                      </w:r>
                      <w:r w:rsidR="002266B6" w:rsidRPr="00B033F2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14"/>
                          <w:szCs w:val="14"/>
                          <w:rtl/>
                        </w:rPr>
                        <w:t xml:space="preserve"> </w:t>
                      </w:r>
                      <w:r w:rsidR="002266B6" w:rsidRPr="00D630EE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rtl/>
                        </w:rPr>
                        <w:t>و</w:t>
                      </w:r>
                      <w:r w:rsidR="002266B6" w:rsidRPr="00D630EE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18"/>
                          <w:szCs w:val="18"/>
                          <w:u w:val="single"/>
                          <w:rtl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rtl/>
                        </w:rPr>
                        <w:t>تحويل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rtl/>
                        </w:rPr>
                        <w:softHyphen/>
                      </w:r>
                      <w:r w:rsidR="002266B6" w:rsidRPr="00D630EE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rtl/>
                        </w:rPr>
                        <w:t xml:space="preserve"> مدیر گروه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rtl/>
                        </w:rPr>
                        <w:t>گردد</w:t>
                      </w:r>
                      <w:r w:rsidRPr="005070DB"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BF6734" w:rsidRPr="00F1286B" w:rsidRDefault="00BF6734" w:rsidP="00DF7CC6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2-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پس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از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تصويب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پيشنهاد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گروه،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امكان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تغيير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موضوع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وجود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ندارد</w:t>
                      </w:r>
                      <w:r w:rsidRPr="00F1286B"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BF6734" w:rsidRPr="00AC6C8E" w:rsidRDefault="00BF6734" w:rsidP="002679B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247" w:hanging="247"/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3-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پس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از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تصویب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پيشنهاد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گروه،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دانشجو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مي</w:t>
                      </w:r>
                      <w:r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softHyphen/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تواند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آن</w:t>
                      </w:r>
                      <w:r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softHyphen/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را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سیستم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مکا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نیزه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گلستان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زمان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ثبت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نام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با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توجه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به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رعايت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قوانين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آموزش (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رعايت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سقف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واحد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با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احتساب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سه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واحد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پروژه،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گذراندن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>۱۰۰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واحد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از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واحدهاي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مجاز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</w:t>
                      </w:r>
                      <w:r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>...</w:t>
                      </w:r>
                      <w:r>
                        <w:rPr>
                          <w:rFonts w:ascii="Nazanin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درس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)</w:t>
                      </w:r>
                      <w:r w:rsidR="00AC6C8E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را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اخذ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ثبت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نام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2679BC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کند</w:t>
                      </w:r>
                      <w:r w:rsidRPr="00F1286B"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BF6734" w:rsidRPr="00F1286B" w:rsidRDefault="00BF6734" w:rsidP="002679B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247" w:hanging="247"/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4-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هر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دانشجو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می</w:t>
                      </w:r>
                      <w:r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softHyphen/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واند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علاوه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بر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اولين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نيمسال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اخذ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درصورت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داشتن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سنوات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و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تاييد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فرم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پيشرفت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توسط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استاد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راهنما</w:t>
                      </w:r>
                      <w:r w:rsidR="002679BC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،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با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مجوز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کميته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يک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نيمسال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ديگر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را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اخذ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نمايد</w:t>
                      </w:r>
                      <w:r w:rsidR="002679BC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 (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که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تمديد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منظور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ميگردد</w:t>
                      </w:r>
                      <w:r w:rsidR="002679BC"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).</w:t>
                      </w:r>
                    </w:p>
                    <w:p w:rsidR="00BF6734" w:rsidRPr="00F1286B" w:rsidRDefault="00BF6734" w:rsidP="002679B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  <w:lang w:bidi="fa-IR"/>
                        </w:rPr>
                        <w:t xml:space="preserve">5-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چنانچه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دانشجو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قبل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از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تصويب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گروه،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پروژه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را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اخذ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نمايد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طبق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مقررات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آموزشي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اقدام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مي</w:t>
                      </w:r>
                      <w:r w:rsidR="002679BC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softHyphen/>
                      </w:r>
                      <w:r w:rsidRPr="00F1286B">
                        <w:rPr>
                          <w:rFonts w:ascii="Nazanin,Bold" w:hAnsi="Nazanin,Bold" w:cs="B Mitra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گردد</w:t>
                      </w:r>
                      <w:r w:rsidRPr="00F1286B">
                        <w:rPr>
                          <w:rFonts w:ascii="Nazanin" w:hAnsi="Nazanin,Bold" w:cs="B Mitra"/>
                          <w:b/>
                          <w:bCs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BF6734" w:rsidRDefault="00BF6734" w:rsidP="00DF7CC6"/>
                  </w:txbxContent>
                </v:textbox>
                <w10:wrap anchorx="margin"/>
              </v:shape>
            </w:pict>
          </mc:Fallback>
        </mc:AlternateContent>
      </w: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21E6F" w:rsidRPr="005B2555" w:rsidRDefault="00A21E6F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18"/>
          <w:szCs w:val="18"/>
          <w:rtl/>
        </w:rPr>
      </w:pPr>
    </w:p>
    <w:p w:rsidR="007251E8" w:rsidRDefault="007251E8" w:rsidP="007251E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sz w:val="24"/>
          <w:szCs w:val="24"/>
          <w:rtl/>
        </w:rPr>
      </w:pPr>
      <w:r>
        <w:rPr>
          <w:rFonts w:ascii="Nazanin,Bold" w:hAnsi="Nazanin,Bold" w:cs="B Mitra" w:hint="cs"/>
          <w:b/>
          <w:bCs/>
          <w:sz w:val="24"/>
          <w:szCs w:val="24"/>
          <w:rtl/>
        </w:rPr>
        <w:t>ضوابط دفاع</w:t>
      </w:r>
    </w:p>
    <w:p w:rsidR="00A21E6F" w:rsidRDefault="007251E8" w:rsidP="00A21E6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  <w:r w:rsidRPr="00A21E6F">
        <w:rPr>
          <w:rFonts w:ascii="Nazanin,Bold" w:hAnsi="Nazanin,Bold" w:cs="B Mitra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0246611" wp14:editId="7F6C542B">
                <wp:simplePos x="0" y="0"/>
                <wp:positionH relativeFrom="margin">
                  <wp:posOffset>178596</wp:posOffset>
                </wp:positionH>
                <wp:positionV relativeFrom="paragraph">
                  <wp:posOffset>17780</wp:posOffset>
                </wp:positionV>
                <wp:extent cx="6468745" cy="1323340"/>
                <wp:effectExtent l="0" t="0" r="27305" b="101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132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34" w:rsidRPr="00762152" w:rsidRDefault="00BF6734" w:rsidP="007314E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زمان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دفاع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حداقل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۴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ماه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بعد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از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تاريخ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تحويل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پروژه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به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مدير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گروه</w:t>
                            </w:r>
                            <w:r w:rsidRPr="00D630EE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مي</w:t>
                            </w:r>
                            <w:r w:rsidR="007314E5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باشد</w:t>
                            </w:r>
                            <w:r w:rsidRPr="00762152"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762152" w:rsidRDefault="002266B6" w:rsidP="007314E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2-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جهت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درخواست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مجوز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دفاع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پروژه،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لازم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است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فرم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۱</w:t>
                            </w:r>
                            <w:r w:rsidR="007314E5"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7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۰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تكميل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مدير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گروه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تحويل</w:t>
                            </w:r>
                            <w:r w:rsidR="007314E5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گردد</w:t>
                            </w:r>
                            <w:r w:rsidR="00BF6734" w:rsidRPr="00762152"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762152" w:rsidRDefault="002266B6" w:rsidP="0076215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3-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قبل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شرکت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جلسه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دفاع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پروژه،</w:t>
                            </w:r>
                            <w:r w:rsidR="007314E5"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واحد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همان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نيمسال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شده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باشد</w:t>
                            </w:r>
                            <w:r w:rsidR="00BF6734" w:rsidRPr="00762152"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7314E5" w:rsidRDefault="002266B6" w:rsidP="007314E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387" w:hanging="387"/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4-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جلسه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دفاع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با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حضور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استاد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حداقل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يک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داور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تاريخ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مشخص</w:t>
                            </w:r>
                            <w:r w:rsidR="00FC3183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شده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توسط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مدير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گروه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3183"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(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</w:t>
                            </w:r>
                            <w:r w:rsidR="00FC3183"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</w:t>
                            </w:r>
                            <w:r w:rsidR="00FC3183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صورت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گروهي</w:t>
                            </w:r>
                            <w:r w:rsidR="00FC3183"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  <w:r w:rsidR="007314E5">
                              <w:rPr>
                                <w:rFonts w:ascii="Nazanin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قابل</w:t>
                            </w:r>
                            <w:r w:rsidR="007314E5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برگزاري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است</w:t>
                            </w:r>
                            <w:r w:rsidR="007314E5"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BF6734" w:rsidRPr="00762152" w:rsidRDefault="00BF6734" w:rsidP="0076215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ascii="Nazanin,Bold" w:hAnsi="Nazanin,Bold" w:cs="B Mitra"/>
                                <w:sz w:val="24"/>
                                <w:szCs w:val="24"/>
                              </w:rPr>
                            </w:pPr>
                          </w:p>
                          <w:p w:rsidR="00BF6734" w:rsidRPr="00762152" w:rsidRDefault="00BF6734" w:rsidP="0076215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B Mitr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46611" id="_x0000_s1029" type="#_x0000_t202" style="position:absolute;left:0;text-align:left;margin-left:14.05pt;margin-top:1.4pt;width:509.35pt;height:104.2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EvKAIAAEw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">
                <v:textbox>
                  <w:txbxContent>
                    <w:p w:rsidR="00BF6734" w:rsidRPr="00762152" w:rsidRDefault="00BF6734" w:rsidP="007314E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1- 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زمان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دفاع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از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حداقل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۴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ماه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بعد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از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تاريخ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تحويل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پروژه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به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مدير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گروه</w:t>
                      </w:r>
                      <w:r w:rsidRPr="00D630EE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مي</w:t>
                      </w:r>
                      <w:r w:rsidR="007314E5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softHyphen/>
                      </w:r>
                      <w:r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باشد</w:t>
                      </w:r>
                      <w:r w:rsidRPr="00762152"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F6734" w:rsidRPr="00762152" w:rsidRDefault="002266B6" w:rsidP="007314E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2-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جهت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درخواست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مجوز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دفاع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از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پروژه،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لازم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است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فرم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۱</w:t>
                      </w:r>
                      <w:r w:rsidR="007314E5"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7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۰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تكميل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و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مدير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گروه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تحويل</w:t>
                      </w:r>
                      <w:r w:rsidR="007314E5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softHyphen/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گردد</w:t>
                      </w:r>
                      <w:r w:rsidR="00BF6734" w:rsidRPr="00762152"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F6734" w:rsidRPr="00762152" w:rsidRDefault="002266B6" w:rsidP="00762152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3-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قبل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از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شرکت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جلسه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دفاع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از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پروژه،</w:t>
                      </w:r>
                      <w:r w:rsidR="007314E5"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واحد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همان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نيمسال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اخذ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شده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باشد</w:t>
                      </w:r>
                      <w:r w:rsidR="00BF6734" w:rsidRPr="00762152"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F6734" w:rsidRPr="007314E5" w:rsidRDefault="002266B6" w:rsidP="007314E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387" w:hanging="387"/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4-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جلسه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دفاع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با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حضور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استاد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و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حداقل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يک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داور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تاريخ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مشخص</w:t>
                      </w:r>
                      <w:r w:rsidR="00FC3183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softHyphen/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شده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توسط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مدير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گروه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C3183"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>(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</w:t>
                      </w:r>
                      <w:r w:rsidR="00FC3183"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>ه</w:t>
                      </w:r>
                      <w:r w:rsidR="00FC3183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softHyphen/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صورت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گروهي</w:t>
                      </w:r>
                      <w:r w:rsidR="00FC3183"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>)</w:t>
                      </w:r>
                      <w:r w:rsidR="007314E5">
                        <w:rPr>
                          <w:rFonts w:ascii="Nazanin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قابل</w:t>
                      </w:r>
                      <w:r w:rsidR="007314E5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softHyphen/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برگزاري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است</w:t>
                      </w:r>
                      <w:r w:rsidR="007314E5"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BF6734" w:rsidRPr="00762152" w:rsidRDefault="00BF6734" w:rsidP="00762152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ascii="Nazanin,Bold" w:hAnsi="Nazanin,Bold" w:cs="B Mitra"/>
                          <w:sz w:val="24"/>
                          <w:szCs w:val="24"/>
                        </w:rPr>
                      </w:pPr>
                    </w:p>
                    <w:p w:rsidR="00BF6734" w:rsidRPr="00762152" w:rsidRDefault="00BF6734" w:rsidP="00762152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B Mitr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7251E8" w:rsidRDefault="007251E8" w:rsidP="007251E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AC6C8E" w:rsidRPr="005B2555" w:rsidRDefault="00AC6C8E" w:rsidP="007251E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sz w:val="16"/>
          <w:szCs w:val="16"/>
          <w:rtl/>
        </w:rPr>
      </w:pPr>
    </w:p>
    <w:p w:rsidR="007251E8" w:rsidRDefault="007251E8" w:rsidP="00AC6C8E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  <w:r w:rsidRPr="00762152">
        <w:rPr>
          <w:rFonts w:ascii="Nazanin,Bold" w:hAnsi="Nazanin,Bold" w:cs="B Mitra"/>
          <w:b/>
          <w:bCs/>
          <w:sz w:val="24"/>
          <w:szCs w:val="24"/>
          <w:rtl/>
        </w:rPr>
        <w:t>ضوابط</w:t>
      </w:r>
      <w:r w:rsidRPr="00762152">
        <w:rPr>
          <w:rFonts w:ascii="Nazanin,Bold" w:hAnsi="Nazanin,Bold" w:cs="B Mitra"/>
          <w:b/>
          <w:bCs/>
          <w:sz w:val="24"/>
          <w:szCs w:val="24"/>
        </w:rPr>
        <w:t xml:space="preserve"> </w:t>
      </w:r>
      <w:r w:rsidRPr="00762152">
        <w:rPr>
          <w:rFonts w:ascii="Nazanin,Bold" w:hAnsi="Nazanin,Bold" w:cs="B Mitra"/>
          <w:b/>
          <w:bCs/>
          <w:sz w:val="24"/>
          <w:szCs w:val="24"/>
          <w:rtl/>
        </w:rPr>
        <w:t>نمره</w:t>
      </w: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  <w:r w:rsidRPr="00A21E6F">
        <w:rPr>
          <w:rFonts w:ascii="Nazanin,Bold" w:hAnsi="Nazanin,Bold" w:cs="B Mitra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3DD8891" wp14:editId="44CD025C">
                <wp:simplePos x="0" y="0"/>
                <wp:positionH relativeFrom="margin">
                  <wp:posOffset>166844</wp:posOffset>
                </wp:positionH>
                <wp:positionV relativeFrom="paragraph">
                  <wp:posOffset>21590</wp:posOffset>
                </wp:positionV>
                <wp:extent cx="6468745" cy="1404620"/>
                <wp:effectExtent l="0" t="0" r="2730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34" w:rsidRPr="00762152" w:rsidRDefault="00E41BA6" w:rsidP="0003552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246" w:hanging="246"/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1-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مهلت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ارسال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نمره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آموزش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چنانچه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نيمسال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اول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اخذشده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تا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پايان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اسفندماه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همان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چنانچه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نيمسال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دوم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اخذگرديده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تا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پايان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شهريور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بعد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است</w:t>
                            </w:r>
                            <w:r w:rsidR="00BF6734" w:rsidRPr="00762152"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762152" w:rsidRDefault="00E41BA6" w:rsidP="00FC318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246" w:hanging="246"/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2-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ارسال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نمره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آموزش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منوط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تحويل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گزارش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نهايي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کتابخانه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دانشکده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است</w:t>
                            </w:r>
                            <w:r w:rsidR="00BF6734" w:rsidRPr="00762152"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762152" w:rsidRDefault="00E41BA6" w:rsidP="00FC3183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246" w:hanging="246"/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3-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نمره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داراي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چهار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نسخه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مي</w:t>
                            </w:r>
                            <w:r w:rsidR="00B47C45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باشد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که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پس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تکميل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تاييدات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آن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بند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۲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قابل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ارسال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به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آموزش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است</w:t>
                            </w:r>
                            <w:r w:rsidR="00BF6734" w:rsidRPr="00762152"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F6734" w:rsidRPr="00762152" w:rsidRDefault="00E41BA6" w:rsidP="00B47C4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ind w:left="246" w:hanging="246"/>
                              <w:rPr>
                                <w:rFonts w:ascii="Nazanin,Bold" w:hAnsi="Nazanin,Bold" w:cs="B Mitr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4-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صورت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عدم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ارائه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پس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دو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نيمسال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پروژه،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ضمن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نمره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صفر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نيمسال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دوم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پروژه،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دانشجو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مي</w:t>
                            </w:r>
                            <w:r w:rsidR="00FC3183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softHyphen/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تواند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پروژه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را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سومين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نيمسال</w:t>
                            </w:r>
                            <w:r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(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صورت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دارابودن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سنوات</w:t>
                            </w:r>
                            <w:r w:rsidR="00BF6734" w:rsidRPr="00762152">
                              <w:rPr>
                                <w:rFonts w:ascii="Nazanin" w:hAnsi="Nazanin,Bold" w:cs="B Mitr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6734" w:rsidRPr="00762152">
                              <w:rPr>
                                <w:rFonts w:ascii="Nazanin,Bold" w:hAnsi="Nazanin,Bold" w:cs="B Mitr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اخذ</w:t>
                            </w:r>
                            <w:r w:rsidR="00B47C45">
                              <w:rPr>
                                <w:rFonts w:ascii="Nazanin,Bold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کند</w:t>
                            </w:r>
                            <w:r>
                              <w:rPr>
                                <w:rFonts w:ascii="Nazanin" w:hAnsi="Nazanin,Bold" w:cs="B Mitra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).</w:t>
                            </w:r>
                          </w:p>
                          <w:p w:rsidR="00BF6734" w:rsidRPr="00762152" w:rsidRDefault="00BF6734" w:rsidP="00762152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rPr>
                                <w:rFonts w:cs="B Mitr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D8891" id="_x0000_s1030" type="#_x0000_t202" style="position:absolute;left:0;text-align:left;margin-left:13.15pt;margin-top:1.7pt;width:509.35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">
                <v:textbox style="mso-fit-shape-to-text:t">
                  <w:txbxContent>
                    <w:p w:rsidR="00BF6734" w:rsidRPr="00762152" w:rsidRDefault="00E41BA6" w:rsidP="0003552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246" w:hanging="246"/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1-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مهلت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ارسال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نمره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آموزش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دانشگاه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چنانچه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نيمسال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اول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اخذشده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تا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پايان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اسفندماه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همان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و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چنانچه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نيمسال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دوم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اخذگرديده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تا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پايان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شهريور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بعد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است</w:t>
                      </w:r>
                      <w:r w:rsidR="00BF6734" w:rsidRPr="00762152"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F6734" w:rsidRPr="00762152" w:rsidRDefault="00E41BA6" w:rsidP="00FC318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246" w:hanging="246"/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2-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ارسال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نمره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آموزش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دانشگاه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منوط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تحويل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گزارش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نهايي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کتابخانه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دانشکده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است</w:t>
                      </w:r>
                      <w:r w:rsidR="00BF6734" w:rsidRPr="00762152"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F6734" w:rsidRPr="00762152" w:rsidRDefault="00E41BA6" w:rsidP="00FC3183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246" w:hanging="246"/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3-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نمره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داراي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چهار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نسخه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مي</w:t>
                      </w:r>
                      <w:r w:rsidR="00B47C45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softHyphen/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باشد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که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پس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از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تکميل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تاييدات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آن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و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بند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۲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قابل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ارسال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به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آموزش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است</w:t>
                      </w:r>
                      <w:r w:rsidR="00BF6734" w:rsidRPr="00762152"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:rsidR="00BF6734" w:rsidRPr="00762152" w:rsidRDefault="00E41BA6" w:rsidP="00B47C4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ind w:left="246" w:hanging="246"/>
                        <w:rPr>
                          <w:rFonts w:ascii="Nazanin,Bold" w:hAnsi="Nazanin,Bold" w:cs="B Mitra"/>
                          <w:sz w:val="24"/>
                          <w:szCs w:val="24"/>
                        </w:rPr>
                      </w:pP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4-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صورت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عدم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ارائه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پس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از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دو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نيمسال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اخذ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پروژه،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ضمن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اخذ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نمره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صفر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نيمسال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دوم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اخذ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پروژه،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دانشجو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مي</w:t>
                      </w:r>
                      <w:r w:rsidR="00FC3183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softHyphen/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تواند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پروژه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را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سومين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نيمسال</w:t>
                      </w:r>
                      <w:r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(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در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صورت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دارابودن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سنوات</w:t>
                      </w:r>
                      <w:r w:rsidR="00BF6734" w:rsidRPr="00762152">
                        <w:rPr>
                          <w:rFonts w:ascii="Nazanin" w:hAnsi="Nazanin,Bold" w:cs="B Mitr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F6734" w:rsidRPr="00762152">
                        <w:rPr>
                          <w:rFonts w:ascii="Nazanin,Bold" w:hAnsi="Nazanin,Bold" w:cs="B Mitra"/>
                          <w:b/>
                          <w:bCs/>
                          <w:sz w:val="24"/>
                          <w:szCs w:val="24"/>
                          <w:rtl/>
                        </w:rPr>
                        <w:t>اخذ</w:t>
                      </w:r>
                      <w:r w:rsidR="00B47C45">
                        <w:rPr>
                          <w:rFonts w:ascii="Nazanin,Bold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>کند</w:t>
                      </w:r>
                      <w:r>
                        <w:rPr>
                          <w:rFonts w:ascii="Nazanin" w:hAnsi="Nazanin,Bold" w:cs="B Mitra" w:hint="cs"/>
                          <w:b/>
                          <w:bCs/>
                          <w:sz w:val="24"/>
                          <w:szCs w:val="24"/>
                          <w:rtl/>
                        </w:rPr>
                        <w:t>).</w:t>
                      </w:r>
                    </w:p>
                    <w:p w:rsidR="00BF6734" w:rsidRPr="00762152" w:rsidRDefault="00BF6734" w:rsidP="00762152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rPr>
                          <w:rFonts w:cs="B Mitr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4"/>
          <w:szCs w:val="24"/>
          <w:rtl/>
        </w:rPr>
      </w:pPr>
    </w:p>
    <w:p w:rsidR="00B51C68" w:rsidRPr="00AC6C8E" w:rsidRDefault="00B51C68" w:rsidP="00B51C68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color w:val="000000"/>
          <w:sz w:val="26"/>
          <w:szCs w:val="26"/>
          <w:rtl/>
        </w:rPr>
      </w:pPr>
    </w:p>
    <w:p w:rsidR="0007494E" w:rsidRDefault="0007494E" w:rsidP="0007494E">
      <w:pPr>
        <w:bidi/>
        <w:spacing w:after="0" w:line="240" w:lineRule="auto"/>
        <w:jc w:val="center"/>
        <w:rPr>
          <w:rFonts w:cs="B Mitra"/>
          <w:sz w:val="18"/>
          <w:szCs w:val="18"/>
          <w:rtl/>
          <w:lang w:bidi="fa-IR"/>
        </w:rPr>
      </w:pPr>
    </w:p>
    <w:p w:rsidR="00AB1B18" w:rsidRPr="00AC6C8E" w:rsidRDefault="00AB1B18" w:rsidP="00AB1B18">
      <w:pPr>
        <w:bidi/>
        <w:spacing w:after="0" w:line="240" w:lineRule="auto"/>
        <w:jc w:val="center"/>
        <w:rPr>
          <w:rFonts w:cs="B Mitra"/>
          <w:sz w:val="18"/>
          <w:szCs w:val="18"/>
          <w:rtl/>
          <w:lang w:bidi="fa-IR"/>
        </w:rPr>
      </w:pPr>
    </w:p>
    <w:p w:rsidR="001A3232" w:rsidRDefault="00F96E9C" w:rsidP="0007494E">
      <w:pPr>
        <w:bidi/>
        <w:spacing w:after="0" w:line="240" w:lineRule="auto"/>
        <w:jc w:val="center"/>
        <w:rPr>
          <w:rFonts w:cs="B Mitra"/>
          <w:sz w:val="28"/>
          <w:szCs w:val="28"/>
          <w:lang w:bidi="fa-IR"/>
        </w:rPr>
      </w:pPr>
      <w:r w:rsidRPr="00597CB1">
        <w:rPr>
          <w:rFonts w:cs="B Tit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E64D584" wp14:editId="7D602E7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81025" cy="5048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734" w:rsidRPr="00597CB1" w:rsidRDefault="00BF6734" w:rsidP="0007494E">
                            <w:pPr>
                              <w:rPr>
                                <w:rFonts w:cs="B Titr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 15</w:t>
                            </w:r>
                            <w:r w:rsidRPr="00597CB1">
                              <w:rPr>
                                <w:rFonts w:cs="B Titr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6000" tIns="6480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D584" id="_x0000_s1031" type="#_x0000_t202" style="position:absolute;left:0;text-align:left;margin-left:0;margin-top:.5pt;width:45.75pt;height:39.75pt;z-index:251656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">
                <v:textbox inset="3.5mm,1.8mm,0,0">
                  <w:txbxContent>
                    <w:p w:rsidR="00BF6734" w:rsidRPr="00597CB1" w:rsidRDefault="00BF6734" w:rsidP="0007494E">
                      <w:pPr>
                        <w:rPr>
                          <w:rFonts w:cs="B Titr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36"/>
                          <w:szCs w:val="36"/>
                          <w:rtl/>
                          <w:lang w:bidi="fa-IR"/>
                        </w:rPr>
                        <w:t xml:space="preserve">  15</w:t>
                      </w:r>
                      <w:r w:rsidRPr="00597CB1">
                        <w:rPr>
                          <w:rFonts w:cs="B Titr" w:hint="cs"/>
                          <w:sz w:val="36"/>
                          <w:szCs w:val="36"/>
                          <w:rtl/>
                          <w:lang w:bidi="fa-IR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EF6" w:rsidRPr="008C2EF6">
        <w:rPr>
          <w:rFonts w:cs="B Mitra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232446BA" wp14:editId="41BA0671">
                <wp:simplePos x="0" y="0"/>
                <wp:positionH relativeFrom="column">
                  <wp:posOffset>1101498</wp:posOffset>
                </wp:positionH>
                <wp:positionV relativeFrom="paragraph">
                  <wp:posOffset>22964</wp:posOffset>
                </wp:positionV>
                <wp:extent cx="4203074" cy="620973"/>
                <wp:effectExtent l="19050" t="19050" r="45085" b="463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074" cy="6209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EF6" w:rsidRPr="00176C71" w:rsidRDefault="00AB1B18" w:rsidP="008C2EF6">
                            <w:pPr>
                              <w:bidi/>
                              <w:spacing w:after="0" w:line="240" w:lineRule="auto"/>
                              <w:ind w:right="284"/>
                              <w:jc w:val="center"/>
                              <w:rPr>
                                <w:rFonts w:cs="B Titr"/>
                                <w:sz w:val="42"/>
                                <w:szCs w:val="4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sz w:val="42"/>
                                <w:szCs w:val="42"/>
                                <w:rtl/>
                                <w:lang w:bidi="fa-IR"/>
                              </w:rPr>
                              <w:t xml:space="preserve">پیشنهاد </w:t>
                            </w:r>
                            <w:r w:rsidR="008C2EF6" w:rsidRPr="00176C71">
                              <w:rPr>
                                <w:rFonts w:cs="B Titr" w:hint="cs"/>
                                <w:sz w:val="42"/>
                                <w:szCs w:val="42"/>
                                <w:rtl/>
                                <w:lang w:bidi="fa-IR"/>
                              </w:rPr>
                              <w:t>پروژه کارشناسی</w:t>
                            </w:r>
                          </w:p>
                          <w:p w:rsidR="008C2EF6" w:rsidRDefault="008C2EF6" w:rsidP="008C2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446BA" id="_x0000_s1032" type="#_x0000_t202" style="position:absolute;left:0;text-align:left;margin-left:86.75pt;margin-top:1.8pt;width:330.95pt;height:48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" strokeweight="5pt">
                <v:stroke linestyle="thickThin"/>
                <v:textbox>
                  <w:txbxContent>
                    <w:p w:rsidR="008C2EF6" w:rsidRPr="00176C71" w:rsidRDefault="00AB1B18" w:rsidP="008C2EF6">
                      <w:pPr>
                        <w:bidi/>
                        <w:spacing w:after="0" w:line="240" w:lineRule="auto"/>
                        <w:ind w:right="284"/>
                        <w:jc w:val="center"/>
                        <w:rPr>
                          <w:rFonts w:cs="B Titr"/>
                          <w:sz w:val="42"/>
                          <w:szCs w:val="42"/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sz w:val="42"/>
                          <w:szCs w:val="42"/>
                          <w:rtl/>
                          <w:lang w:bidi="fa-IR"/>
                        </w:rPr>
                        <w:t xml:space="preserve">پیشنهاد </w:t>
                      </w:r>
                      <w:r w:rsidR="008C2EF6" w:rsidRPr="00176C71">
                        <w:rPr>
                          <w:rFonts w:cs="B Titr" w:hint="cs"/>
                          <w:sz w:val="42"/>
                          <w:szCs w:val="42"/>
                          <w:rtl/>
                          <w:lang w:bidi="fa-IR"/>
                        </w:rPr>
                        <w:t>پروژه کارشناسی</w:t>
                      </w:r>
                    </w:p>
                    <w:p w:rsidR="008C2EF6" w:rsidRDefault="008C2EF6" w:rsidP="008C2EF6"/>
                  </w:txbxContent>
                </v:textbox>
              </v:shape>
            </w:pict>
          </mc:Fallback>
        </mc:AlternateContent>
      </w:r>
      <w:r w:rsidR="002800EC">
        <w:rPr>
          <w:rFonts w:cs="B Titr"/>
          <w:b/>
          <w:bCs/>
          <w:noProof/>
          <w:sz w:val="28"/>
          <w:szCs w:val="28"/>
        </w:rPr>
        <w:object w:dxaOrig="1440" w:dyaOrig="1440">
          <v:shape id="_x0000_s1026" type="#_x0000_t75" style="position:absolute;left:0;text-align:left;margin-left:429pt;margin-top:-20.7pt;width:79.2pt;height:70.1pt;z-index:-251656704;mso-position-horizontal-relative:text;mso-position-vertical-relative:text">
            <v:imagedata r:id="rId4" o:title=""/>
          </v:shape>
          <o:OLEObject Type="Embed" ProgID="Word.Picture.8" ShapeID="_x0000_s1026" DrawAspect="Content" ObjectID="_1693980286" r:id="rId6"/>
        </w:object>
      </w:r>
    </w:p>
    <w:p w:rsidR="00597CB1" w:rsidRDefault="00597CB1" w:rsidP="00597CB1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jc w:val="center"/>
        <w:rPr>
          <w:rFonts w:cs="B Mitra"/>
          <w:sz w:val="6"/>
          <w:szCs w:val="6"/>
          <w:rtl/>
          <w:lang w:bidi="fa-IR"/>
        </w:rPr>
      </w:pPr>
    </w:p>
    <w:p w:rsidR="00482F4D" w:rsidRDefault="00482F4D" w:rsidP="00482F4D">
      <w:pPr>
        <w:bidi/>
        <w:spacing w:after="0" w:line="240" w:lineRule="auto"/>
        <w:rPr>
          <w:rFonts w:cs="B Mitra"/>
          <w:b/>
          <w:bCs/>
          <w:sz w:val="18"/>
          <w:szCs w:val="18"/>
          <w:rtl/>
        </w:rPr>
      </w:pPr>
      <w:r w:rsidRPr="00482F4D">
        <w:rPr>
          <w:rFonts w:cs="B Mitra" w:hint="cs"/>
          <w:b/>
          <w:bCs/>
          <w:sz w:val="18"/>
          <w:szCs w:val="18"/>
          <w:rtl/>
        </w:rPr>
        <w:t xml:space="preserve">    </w:t>
      </w:r>
      <w:r>
        <w:rPr>
          <w:rFonts w:cs="B Mitra" w:hint="cs"/>
          <w:b/>
          <w:bCs/>
          <w:sz w:val="18"/>
          <w:szCs w:val="18"/>
          <w:rtl/>
        </w:rPr>
        <w:t xml:space="preserve">     </w:t>
      </w:r>
      <w:r w:rsidRPr="00482F4D">
        <w:rPr>
          <w:rFonts w:cs="B Mitra" w:hint="cs"/>
          <w:b/>
          <w:bCs/>
          <w:sz w:val="18"/>
          <w:szCs w:val="18"/>
          <w:rtl/>
        </w:rPr>
        <w:t>دانشكده مهندسي برق</w:t>
      </w:r>
    </w:p>
    <w:p w:rsidR="00BF0788" w:rsidRPr="00BF0788" w:rsidRDefault="00BF0788" w:rsidP="00B60556">
      <w:pPr>
        <w:bidi/>
        <w:spacing w:after="0" w:line="240" w:lineRule="auto"/>
        <w:ind w:right="284"/>
        <w:rPr>
          <w:rFonts w:cs="B Mitra"/>
          <w:b/>
          <w:bCs/>
          <w:sz w:val="12"/>
          <w:szCs w:val="12"/>
          <w:rtl/>
          <w:lang w:bidi="fa-IR"/>
        </w:rPr>
      </w:pPr>
    </w:p>
    <w:p w:rsidR="009E679A" w:rsidRDefault="00B60556" w:rsidP="00BF0788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  <w:r w:rsidRPr="00B60556">
        <w:rPr>
          <w:rFonts w:cs="B Mitra" w:hint="cs"/>
          <w:b/>
          <w:bCs/>
          <w:sz w:val="30"/>
          <w:szCs w:val="30"/>
          <w:rtl/>
          <w:lang w:bidi="fa-IR"/>
        </w:rPr>
        <w:t>مشخصات دانشجو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3672"/>
        <w:gridCol w:w="2552"/>
        <w:gridCol w:w="2126"/>
        <w:gridCol w:w="1992"/>
      </w:tblGrid>
      <w:tr w:rsidR="001E0BC7" w:rsidTr="008F76F2">
        <w:trPr>
          <w:trHeight w:val="835"/>
        </w:trPr>
        <w:tc>
          <w:tcPr>
            <w:tcW w:w="3672" w:type="dxa"/>
            <w:vAlign w:val="center"/>
          </w:tcPr>
          <w:p w:rsidR="00626188" w:rsidRPr="00AC5EFD" w:rsidRDefault="00626188" w:rsidP="007C7E58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AC5EFD">
              <w:rPr>
                <w:rFonts w:cs="B Mitra" w:hint="cs"/>
                <w:sz w:val="28"/>
                <w:szCs w:val="28"/>
                <w:rtl/>
                <w:lang w:bidi="fa-IR"/>
              </w:rPr>
              <w:t>نام و نام خانوادگی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820110026"/>
                <w:placeholder>
                  <w:docPart w:val="88C34006F9E7454DA29F55E070F3B7D0"/>
                </w:placeholder>
                <w:text/>
              </w:sdtPr>
              <w:sdtEndPr/>
              <w:sdtContent>
                <w:r w:rsidR="007C7E58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نگار احسانی</w:t>
                </w:r>
                <w:r w:rsidR="002800EC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گرگری</w:t>
                </w:r>
              </w:sdtContent>
            </w:sdt>
          </w:p>
        </w:tc>
        <w:tc>
          <w:tcPr>
            <w:tcW w:w="2552" w:type="dxa"/>
            <w:vAlign w:val="center"/>
          </w:tcPr>
          <w:p w:rsidR="00626188" w:rsidRPr="00AC5EFD" w:rsidRDefault="00626188" w:rsidP="007C7E58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شماره دانشجویی: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1743792719"/>
                <w:placeholder>
                  <w:docPart w:val="663DFAE7188E4A6B8B562AF87C8D610C"/>
                </w:placeholder>
                <w:text/>
              </w:sdtPr>
              <w:sdtEndPr/>
              <w:sdtContent>
                <w:r w:rsidR="007C7E58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96411019</w:t>
                </w:r>
              </w:sdtContent>
            </w:sdt>
          </w:p>
        </w:tc>
        <w:tc>
          <w:tcPr>
            <w:tcW w:w="2126" w:type="dxa"/>
            <w:vAlign w:val="center"/>
          </w:tcPr>
          <w:p w:rsidR="00626188" w:rsidRPr="00AC5EFD" w:rsidRDefault="00626188" w:rsidP="007316DD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گرایش: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970087506"/>
                <w:placeholder>
                  <w:docPart w:val="5D55E76B033C4680BE725FFD994B2707"/>
                </w:placeholder>
                <w:text/>
              </w:sdtPr>
              <w:sdtEndPr/>
              <w:sdtContent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کنترل</w:t>
                </w:r>
              </w:sdtContent>
            </w:sdt>
          </w:p>
        </w:tc>
        <w:tc>
          <w:tcPr>
            <w:tcW w:w="1992" w:type="dxa"/>
            <w:vAlign w:val="center"/>
          </w:tcPr>
          <w:p w:rsidR="00626188" w:rsidRPr="00AC5EFD" w:rsidRDefault="00626188" w:rsidP="007C7E58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تعداد واحد گذرانده: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498142733"/>
                <w:placeholder>
                  <w:docPart w:val="10D4181A2E0E48A6B1C94B896DAA963A"/>
                </w:placeholder>
                <w:text/>
              </w:sdtPr>
              <w:sdtEndPr/>
              <w:sdtContent>
                <w:r w:rsidR="007C7E58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136</w:t>
                </w:r>
              </w:sdtContent>
            </w:sdt>
          </w:p>
        </w:tc>
      </w:tr>
      <w:tr w:rsidR="001E0BC7" w:rsidTr="000F070D">
        <w:trPr>
          <w:trHeight w:val="1281"/>
        </w:trPr>
        <w:tc>
          <w:tcPr>
            <w:tcW w:w="3672" w:type="dxa"/>
            <w:vAlign w:val="center"/>
          </w:tcPr>
          <w:p w:rsidR="008F76F2" w:rsidRPr="00AC5EFD" w:rsidRDefault="003258B3" w:rsidP="007316DD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نام استاد راهنما</w:t>
            </w:r>
            <w:r w:rsidR="008F76F2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435135527"/>
                <w:placeholder>
                  <w:docPart w:val="C37DEDA4B13043E3ACFACB73A8BE5F3A"/>
                </w:placeholder>
                <w:text/>
              </w:sdtPr>
              <w:sdtEndPr/>
              <w:sdtContent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دکتر محمد فرخی</w:t>
                </w:r>
              </w:sdtContent>
            </w:sdt>
          </w:p>
        </w:tc>
        <w:tc>
          <w:tcPr>
            <w:tcW w:w="2552" w:type="dxa"/>
            <w:vAlign w:val="center"/>
          </w:tcPr>
          <w:p w:rsidR="008F76F2" w:rsidRPr="00AC5EFD" w:rsidRDefault="008F76F2" w:rsidP="007C7E58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شماره تلفن همراه: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1236547811"/>
                <w:placeholder>
                  <w:docPart w:val="737B89D881C74F0DBE10E9FF43EB79AA"/>
                </w:placeholder>
                <w:text/>
              </w:sdtPr>
              <w:sdtEndPr/>
              <w:sdtContent>
                <w:r w:rsidR="007C7E58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09028725458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F76F2" w:rsidRPr="00AC5EFD" w:rsidRDefault="008F76F2" w:rsidP="00E92E28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تاریخ: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896050845"/>
                <w:placeholder>
                  <w:docPart w:val="87BB85CB13AF4B5AACBD21E84C0F7D26"/>
                </w:placeholder>
                <w:text/>
              </w:sdtPr>
              <w:sdtEndPr/>
              <w:sdtContent>
                <w:r w:rsidR="00E92E28">
                  <w:rPr>
                    <w:rFonts w:cs="B Mitra"/>
                    <w:sz w:val="28"/>
                    <w:szCs w:val="28"/>
                    <w:lang w:bidi="fa-IR"/>
                  </w:rPr>
                  <w:t>1</w:t>
                </w:r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/</w:t>
                </w:r>
                <w:r w:rsidR="00E92E28">
                  <w:rPr>
                    <w:rFonts w:cs="B Mitra"/>
                    <w:sz w:val="28"/>
                    <w:szCs w:val="28"/>
                    <w:lang w:bidi="fa-IR"/>
                  </w:rPr>
                  <w:t>7</w:t>
                </w:r>
                <w:r w:rsidR="007316DD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/1400</w:t>
                </w:r>
              </w:sdtContent>
            </w:sdt>
          </w:p>
        </w:tc>
        <w:tc>
          <w:tcPr>
            <w:tcW w:w="1992" w:type="dxa"/>
          </w:tcPr>
          <w:p w:rsidR="008F76F2" w:rsidRDefault="000F070D" w:rsidP="008F76F2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2F9844FF" wp14:editId="7F9BC333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247650</wp:posOffset>
                  </wp:positionV>
                  <wp:extent cx="1210945" cy="485775"/>
                  <wp:effectExtent l="0" t="0" r="8255" b="952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94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76F2">
              <w:rPr>
                <w:rFonts w:cs="B Mitra" w:hint="cs"/>
                <w:sz w:val="28"/>
                <w:szCs w:val="28"/>
                <w:rtl/>
                <w:lang w:bidi="fa-IR"/>
              </w:rPr>
              <w:t>امضا</w:t>
            </w:r>
          </w:p>
          <w:p w:rsidR="007C7E58" w:rsidRDefault="007C7E58" w:rsidP="007C7E58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</w:p>
        </w:tc>
      </w:tr>
    </w:tbl>
    <w:p w:rsidR="00717F93" w:rsidRDefault="00717F93" w:rsidP="00B60556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lang w:bidi="fa-IR"/>
        </w:rPr>
      </w:pPr>
    </w:p>
    <w:p w:rsidR="00B60556" w:rsidRDefault="007B68FE" w:rsidP="00717F93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  <w:r>
        <w:rPr>
          <w:rFonts w:cs="B Mitra" w:hint="cs"/>
          <w:b/>
          <w:bCs/>
          <w:sz w:val="30"/>
          <w:szCs w:val="30"/>
          <w:rtl/>
          <w:lang w:bidi="fa-IR"/>
        </w:rPr>
        <w:t>عنوان پروژه</w:t>
      </w:r>
      <w:bookmarkStart w:id="0" w:name="_GoBack"/>
      <w:bookmarkEnd w:id="0"/>
    </w:p>
    <w:tbl>
      <w:tblPr>
        <w:tblStyle w:val="TableGrid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0342"/>
      </w:tblGrid>
      <w:tr w:rsidR="007B68FE" w:rsidTr="007B68FE">
        <w:trPr>
          <w:trHeight w:val="420"/>
        </w:trPr>
        <w:tc>
          <w:tcPr>
            <w:tcW w:w="10342" w:type="dxa"/>
            <w:vAlign w:val="center"/>
          </w:tcPr>
          <w:p w:rsidR="007B68FE" w:rsidRPr="00AC5EFD" w:rsidRDefault="007B68FE" w:rsidP="00DA3D09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فارسی: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1422713405"/>
                <w:placeholder>
                  <w:docPart w:val="1BA901DF54484196B7ABD4AD39886253"/>
                </w:placeholder>
                <w:text/>
              </w:sdtPr>
              <w:sdtEndPr/>
              <w:sdtContent>
                <w:r w:rsidR="001E0BC7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طراحی،</w:t>
                </w:r>
                <w:r w:rsidR="00DA3D09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ساخت و کنترل سیستم چهارپره</w:t>
                </w:r>
              </w:sdtContent>
            </w:sdt>
          </w:p>
        </w:tc>
      </w:tr>
      <w:tr w:rsidR="007B68FE" w:rsidTr="00591764">
        <w:trPr>
          <w:trHeight w:val="420"/>
        </w:trPr>
        <w:tc>
          <w:tcPr>
            <w:tcW w:w="10342" w:type="dxa"/>
            <w:vAlign w:val="center"/>
          </w:tcPr>
          <w:p w:rsidR="007B68FE" w:rsidRPr="00AC5EFD" w:rsidRDefault="007B68FE" w:rsidP="00E92E28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لاتین: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378896096"/>
                <w:placeholder>
                  <w:docPart w:val="ACC58E3483BF45159FB955A76BE754D8"/>
                </w:placeholder>
                <w:text/>
              </w:sdtPr>
              <w:sdtEndPr/>
              <w:sdtContent>
                <w:r w:rsidR="00E92E28">
                  <w:rPr>
                    <w:rFonts w:cs="B Mitra"/>
                    <w:sz w:val="28"/>
                    <w:szCs w:val="28"/>
                    <w:lang w:bidi="fa-IR"/>
                  </w:rPr>
                  <w:t>Automatic Control of a Quadrotor</w:t>
                </w:r>
              </w:sdtContent>
            </w:sdt>
          </w:p>
        </w:tc>
      </w:tr>
      <w:tr w:rsidR="007B68FE" w:rsidTr="00717F93">
        <w:trPr>
          <w:trHeight w:val="2129"/>
        </w:trPr>
        <w:tc>
          <w:tcPr>
            <w:tcW w:w="10342" w:type="dxa"/>
          </w:tcPr>
          <w:p w:rsidR="007B68FE" w:rsidRDefault="007B68FE" w:rsidP="00190DFA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نوع پروژه: تحلیل و شبیه</w:t>
            </w:r>
            <w:r>
              <w:rPr>
                <w:rFonts w:cs="B Mitra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سازی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1779248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6DD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شبیه</w:t>
            </w:r>
            <w:r>
              <w:rPr>
                <w:rFonts w:cs="B Mitra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سازی و ساخت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8215386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16DD"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  <w:lang w:bidi="fa-IR"/>
                  </w:rPr>
                  <w:t>☒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ساخت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1546258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                  </w:t>
            </w:r>
          </w:p>
          <w:p w:rsidR="007B68FE" w:rsidRDefault="007B68FE" w:rsidP="007B68FE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غیره (توضیح دهید) 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27496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MS Gothic" w:hAnsi="Segoe UI Symbol" w:cs="Segoe UI Symbol" w:hint="cs"/>
                    <w:sz w:val="28"/>
                    <w:szCs w:val="28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692112780"/>
                <w:placeholder>
                  <w:docPart w:val="60507C8ED2AF485FB134164F830A5119"/>
                </w:placeholder>
                <w:showingPlcHdr/>
                <w:text/>
              </w:sdtPr>
              <w:sdtEndPr/>
              <w:sdtContent>
                <w:r w:rsidRPr="002108A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:rsidR="007B68FE" w:rsidRPr="00AC7A19" w:rsidRDefault="007B68FE" w:rsidP="007B68FE">
            <w:pPr>
              <w:bidi/>
              <w:ind w:right="284"/>
              <w:rPr>
                <w:rFonts w:cs="B Mitra"/>
                <w:sz w:val="6"/>
                <w:szCs w:val="6"/>
                <w:rtl/>
                <w:lang w:bidi="fa-IR"/>
              </w:rPr>
            </w:pPr>
          </w:p>
          <w:p w:rsidR="007B68FE" w:rsidRDefault="007B68FE" w:rsidP="001E4A24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خروجی نهایی پروژه: </w:t>
            </w:r>
            <w:sdt>
              <w:sdtPr>
                <w:rPr>
                  <w:rFonts w:cs="B Mitra" w:hint="cs"/>
                  <w:sz w:val="28"/>
                  <w:szCs w:val="28"/>
                  <w:rtl/>
                  <w:lang w:bidi="fa-IR"/>
                </w:rPr>
                <w:id w:val="-901059083"/>
                <w:placeholder>
                  <w:docPart w:val="92373B4CB9734875A7F617465AA6EA59"/>
                </w:placeholder>
                <w:text/>
              </w:sdtPr>
              <w:sdtEndPr/>
              <w:sdtContent>
                <w:r w:rsidR="001E4A24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مسیریابی چهارپره</w:t>
                </w:r>
              </w:sdtContent>
            </w:sdt>
          </w:p>
          <w:p w:rsidR="007B68FE" w:rsidRDefault="007B68FE" w:rsidP="007B68FE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</w:p>
        </w:tc>
      </w:tr>
    </w:tbl>
    <w:p w:rsidR="00D15C39" w:rsidRPr="00BF0788" w:rsidRDefault="00D15C39" w:rsidP="00B60556">
      <w:pPr>
        <w:bidi/>
        <w:spacing w:after="0" w:line="240" w:lineRule="auto"/>
        <w:ind w:right="284"/>
        <w:rPr>
          <w:rFonts w:cs="B Mitra"/>
          <w:b/>
          <w:bCs/>
          <w:sz w:val="4"/>
          <w:szCs w:val="4"/>
          <w:rtl/>
          <w:lang w:bidi="fa-IR"/>
        </w:rPr>
      </w:pPr>
    </w:p>
    <w:p w:rsidR="00C94B96" w:rsidRPr="00717F93" w:rsidRDefault="00C94B96" w:rsidP="00C94B96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</w:p>
    <w:p w:rsidR="00C94B96" w:rsidRPr="003258B3" w:rsidRDefault="003258B3" w:rsidP="00C94B96">
      <w:pPr>
        <w:bidi/>
        <w:spacing w:after="0" w:line="240" w:lineRule="auto"/>
        <w:ind w:right="284"/>
        <w:rPr>
          <w:rFonts w:cs="B Mitra"/>
          <w:b/>
          <w:bCs/>
          <w:sz w:val="28"/>
          <w:szCs w:val="28"/>
          <w:rtl/>
          <w:lang w:bidi="fa-IR"/>
        </w:rPr>
      </w:pPr>
      <w:r w:rsidRPr="003258B3">
        <w:rPr>
          <w:rFonts w:cs="B Mitra" w:hint="cs"/>
          <w:b/>
          <w:bCs/>
          <w:sz w:val="28"/>
          <w:szCs w:val="28"/>
          <w:rtl/>
          <w:lang w:bidi="fa-IR"/>
        </w:rPr>
        <w:t>استاد راهنما</w:t>
      </w:r>
    </w:p>
    <w:p w:rsidR="00C94B96" w:rsidRDefault="000B0DB0" w:rsidP="00C94B96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  <w:r w:rsidRPr="00B60556">
        <w:rPr>
          <w:rFonts w:cs="B Titr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D2BE56" wp14:editId="31DCD298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6563995" cy="581025"/>
                <wp:effectExtent l="19050" t="19050" r="4635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581025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5F9F" id="Rectangle 2" o:spid="_x0000_s1026" style="position:absolute;margin-left:465.65pt;margin-top:2.75pt;width:516.85pt;height:45.75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</w:p>
    <w:p w:rsidR="00E91A70" w:rsidRPr="008F484D" w:rsidRDefault="00534739" w:rsidP="00C9071F">
      <w:pPr>
        <w:bidi/>
        <w:spacing w:after="0" w:line="240" w:lineRule="auto"/>
        <w:ind w:left="367" w:right="284"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>نام و نام خانوادگی</w:t>
      </w:r>
      <w:r w:rsidR="00E91A70">
        <w:rPr>
          <w:rFonts w:cs="B Mitra" w:hint="cs"/>
          <w:sz w:val="28"/>
          <w:szCs w:val="28"/>
          <w:rtl/>
          <w:lang w:bidi="fa-IR"/>
        </w:rPr>
        <w:t>:</w:t>
      </w:r>
      <w:r w:rsidR="00C9071F">
        <w:rPr>
          <w:rFonts w:cs="B Mitra"/>
          <w:sz w:val="28"/>
          <w:szCs w:val="28"/>
          <w:rtl/>
          <w:lang w:bidi="fa-IR"/>
        </w:rPr>
        <w:tab/>
      </w:r>
      <w:r w:rsidR="00E91A70">
        <w:rPr>
          <w:rFonts w:cs="B Mitra"/>
          <w:sz w:val="28"/>
          <w:szCs w:val="28"/>
          <w:rtl/>
          <w:lang w:bidi="fa-IR"/>
        </w:rPr>
        <w:tab/>
      </w:r>
      <w:r w:rsidR="00622D00">
        <w:rPr>
          <w:rFonts w:cs="B Mitra"/>
          <w:sz w:val="28"/>
          <w:szCs w:val="28"/>
          <w:rtl/>
          <w:lang w:bidi="fa-IR"/>
        </w:rPr>
        <w:tab/>
      </w:r>
      <w:r w:rsidR="00622D00">
        <w:rPr>
          <w:rFonts w:cs="B Mitra"/>
          <w:sz w:val="28"/>
          <w:szCs w:val="28"/>
          <w:rtl/>
          <w:lang w:bidi="fa-IR"/>
        </w:rPr>
        <w:tab/>
      </w:r>
      <w:r w:rsidR="00E91A70">
        <w:rPr>
          <w:rFonts w:cs="B Mitra" w:hint="cs"/>
          <w:sz w:val="28"/>
          <w:szCs w:val="28"/>
          <w:rtl/>
          <w:lang w:bidi="fa-IR"/>
        </w:rPr>
        <w:t xml:space="preserve">تاریخ:  </w:t>
      </w:r>
      <w:r w:rsidR="00622D00">
        <w:rPr>
          <w:rFonts w:cs="B Mitra"/>
          <w:sz w:val="28"/>
          <w:szCs w:val="28"/>
          <w:rtl/>
          <w:lang w:bidi="fa-IR"/>
        </w:rPr>
        <w:tab/>
      </w:r>
      <w:r w:rsidR="00622D00">
        <w:rPr>
          <w:rFonts w:cs="B Mitra"/>
          <w:sz w:val="28"/>
          <w:szCs w:val="28"/>
          <w:rtl/>
          <w:lang w:bidi="fa-IR"/>
        </w:rPr>
        <w:tab/>
      </w:r>
      <w:r w:rsidR="00622D00">
        <w:rPr>
          <w:rFonts w:cs="B Mitra" w:hint="cs"/>
          <w:sz w:val="28"/>
          <w:szCs w:val="28"/>
          <w:rtl/>
          <w:lang w:bidi="fa-IR"/>
        </w:rPr>
        <w:t xml:space="preserve">       </w:t>
      </w:r>
      <w:r>
        <w:rPr>
          <w:rFonts w:cs="B Mitra" w:hint="cs"/>
          <w:sz w:val="28"/>
          <w:szCs w:val="28"/>
          <w:rtl/>
          <w:lang w:bidi="fa-IR"/>
        </w:rPr>
        <w:t xml:space="preserve">    </w:t>
      </w:r>
      <w:r w:rsidR="00E91A70">
        <w:rPr>
          <w:rFonts w:cs="B Mitra" w:hint="cs"/>
          <w:sz w:val="28"/>
          <w:szCs w:val="28"/>
          <w:rtl/>
          <w:lang w:bidi="fa-IR"/>
        </w:rPr>
        <w:t>امضا</w:t>
      </w:r>
    </w:p>
    <w:p w:rsidR="008F484D" w:rsidRPr="008F484D" w:rsidRDefault="008F484D" w:rsidP="008F484D">
      <w:pPr>
        <w:bidi/>
        <w:spacing w:after="0" w:line="240" w:lineRule="auto"/>
        <w:ind w:left="367" w:right="284"/>
        <w:rPr>
          <w:rFonts w:cs="B Mitra"/>
          <w:b/>
          <w:bCs/>
          <w:sz w:val="28"/>
          <w:szCs w:val="28"/>
          <w:rtl/>
          <w:lang w:bidi="fa-IR"/>
        </w:rPr>
      </w:pPr>
    </w:p>
    <w:p w:rsidR="00717F93" w:rsidRPr="002B0F24" w:rsidRDefault="00717F93" w:rsidP="00465142">
      <w:pPr>
        <w:bidi/>
        <w:spacing w:after="0" w:line="240" w:lineRule="auto"/>
        <w:ind w:right="284"/>
        <w:rPr>
          <w:rFonts w:cs="B Mitra"/>
          <w:b/>
          <w:bCs/>
          <w:sz w:val="20"/>
          <w:szCs w:val="20"/>
          <w:lang w:bidi="fa-IR"/>
        </w:rPr>
      </w:pPr>
    </w:p>
    <w:p w:rsidR="00465142" w:rsidRPr="00D15C39" w:rsidRDefault="00465142" w:rsidP="00717F93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  <w:r>
        <w:rPr>
          <w:rFonts w:cs="B Mitra" w:hint="cs"/>
          <w:b/>
          <w:bCs/>
          <w:sz w:val="30"/>
          <w:szCs w:val="30"/>
          <w:rtl/>
          <w:lang w:bidi="fa-IR"/>
        </w:rPr>
        <w:t>گروه</w:t>
      </w:r>
    </w:p>
    <w:p w:rsidR="00465142" w:rsidRDefault="00465142" w:rsidP="00465142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  <w:r w:rsidRPr="00B60556">
        <w:rPr>
          <w:rFonts w:cs="B Titr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A5E3001" wp14:editId="3A648B2D">
                <wp:simplePos x="0" y="0"/>
                <wp:positionH relativeFrom="margin">
                  <wp:posOffset>16501</wp:posOffset>
                </wp:positionH>
                <wp:positionV relativeFrom="paragraph">
                  <wp:posOffset>58439</wp:posOffset>
                </wp:positionV>
                <wp:extent cx="6564356" cy="1528549"/>
                <wp:effectExtent l="19050" t="19050" r="46355" b="336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4356" cy="1528549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95CFD" id="Rectangle 1" o:spid="_x0000_s1026" style="position:absolute;margin-left:1.3pt;margin-top:4.6pt;width:516.9pt;height:120.3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</w:p>
    <w:p w:rsidR="00465142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ascii="Nazanin" w:cs="B Mitra"/>
          <w:sz w:val="28"/>
          <w:szCs w:val="28"/>
          <w:rtl/>
        </w:rPr>
      </w:pPr>
      <w:r>
        <w:rPr>
          <w:rFonts w:ascii="Nazanin" w:cs="B Mitra" w:hint="cs"/>
          <w:sz w:val="28"/>
          <w:szCs w:val="28"/>
          <w:rtl/>
        </w:rPr>
        <w:t xml:space="preserve">    </w:t>
      </w:r>
      <w:r w:rsidRPr="00465142">
        <w:rPr>
          <w:rFonts w:ascii="Nazanin" w:cs="B Mitra" w:hint="cs"/>
          <w:sz w:val="28"/>
          <w:szCs w:val="28"/>
          <w:rtl/>
        </w:rPr>
        <w:t>پروژه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فوق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در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تاریخ</w:t>
      </w:r>
      <w:r w:rsidRPr="00465142">
        <w:rPr>
          <w:rFonts w:ascii="Nazanin" w:cs="B Mitra"/>
          <w:sz w:val="28"/>
          <w:szCs w:val="28"/>
        </w:rPr>
        <w:t xml:space="preserve"> </w:t>
      </w:r>
      <w:r>
        <w:rPr>
          <w:rFonts w:ascii="Nazanin" w:cs="B Mitra"/>
          <w:sz w:val="28"/>
          <w:szCs w:val="28"/>
          <w:rtl/>
        </w:rPr>
        <w:tab/>
      </w:r>
      <w:r>
        <w:rPr>
          <w:rFonts w:ascii="Nazanin" w:cs="B Mitra"/>
          <w:sz w:val="28"/>
          <w:szCs w:val="28"/>
          <w:rtl/>
        </w:rPr>
        <w:tab/>
      </w:r>
      <w:r w:rsidR="00FB0522">
        <w:rPr>
          <w:rFonts w:ascii="Nazanin" w:cs="B Mitra" w:hint="cs"/>
          <w:sz w:val="28"/>
          <w:szCs w:val="28"/>
          <w:rtl/>
        </w:rPr>
        <w:t xml:space="preserve">               </w:t>
      </w:r>
      <w:r w:rsidRPr="00465142">
        <w:rPr>
          <w:rFonts w:ascii="Nazanin" w:cs="B Mitra" w:hint="cs"/>
          <w:sz w:val="28"/>
          <w:szCs w:val="28"/>
          <w:rtl/>
        </w:rPr>
        <w:t>تحویل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مدیر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گروه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گردید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و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در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جلسه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مورخ</w:t>
      </w:r>
      <w:r>
        <w:rPr>
          <w:rFonts w:ascii="Nazanin" w:cs="B Mitra" w:hint="cs"/>
          <w:sz w:val="28"/>
          <w:szCs w:val="28"/>
          <w:rtl/>
        </w:rPr>
        <w:t xml:space="preserve"> </w:t>
      </w:r>
      <w:r>
        <w:rPr>
          <w:rFonts w:ascii="Nazanin" w:cs="B Mitra" w:hint="cs"/>
          <w:sz w:val="28"/>
          <w:szCs w:val="28"/>
          <w:rtl/>
        </w:rPr>
        <w:tab/>
      </w:r>
      <w:r>
        <w:rPr>
          <w:rFonts w:ascii="Nazanin" w:cs="B Mitra" w:hint="cs"/>
          <w:sz w:val="28"/>
          <w:szCs w:val="28"/>
          <w:rtl/>
        </w:rPr>
        <w:tab/>
      </w:r>
      <w:r>
        <w:rPr>
          <w:rFonts w:ascii="Nazanin" w:cs="B Mitra" w:hint="cs"/>
          <w:sz w:val="28"/>
          <w:szCs w:val="28"/>
          <w:rtl/>
        </w:rPr>
        <w:tab/>
      </w:r>
    </w:p>
    <w:p w:rsidR="00465142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ascii="Nazanin" w:cs="B Mitra"/>
          <w:sz w:val="28"/>
          <w:szCs w:val="28"/>
          <w:rtl/>
        </w:rPr>
      </w:pPr>
      <w:r>
        <w:rPr>
          <w:rFonts w:ascii="Nazanin" w:cs="B Mitra" w:hint="cs"/>
          <w:sz w:val="28"/>
          <w:szCs w:val="28"/>
          <w:rtl/>
        </w:rPr>
        <w:t xml:space="preserve">    </w:t>
      </w:r>
      <w:r w:rsidRPr="00465142">
        <w:rPr>
          <w:rFonts w:ascii="Nazanin" w:cs="B Mitra" w:hint="cs"/>
          <w:sz w:val="28"/>
          <w:szCs w:val="28"/>
          <w:rtl/>
        </w:rPr>
        <w:t>به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شرط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اصلاحات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زیر</w:t>
      </w:r>
      <w:r w:rsidRPr="00465142">
        <w:rPr>
          <w:rFonts w:ascii="Nazanin" w:cs="B Mitra"/>
          <w:sz w:val="28"/>
          <w:szCs w:val="28"/>
        </w:rPr>
        <w:t xml:space="preserve"> </w:t>
      </w:r>
      <w:sdt>
        <w:sdtPr>
          <w:rPr>
            <w:rFonts w:ascii="Nazanin" w:cs="B Mitra"/>
            <w:sz w:val="28"/>
            <w:szCs w:val="28"/>
            <w:rtl/>
          </w:rPr>
          <w:id w:val="-1563248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☐</w:t>
          </w:r>
        </w:sdtContent>
      </w:sdt>
      <w:r>
        <w:rPr>
          <w:rFonts w:ascii="Nazanin" w:cs="B Mitra" w:hint="cs"/>
          <w:sz w:val="28"/>
          <w:szCs w:val="28"/>
          <w:rtl/>
        </w:rPr>
        <w:t xml:space="preserve">       </w:t>
      </w:r>
      <w:r w:rsidRPr="00465142">
        <w:rPr>
          <w:rFonts w:ascii="Nazanin" w:cs="B Mitra" w:hint="cs"/>
          <w:sz w:val="28"/>
          <w:szCs w:val="28"/>
          <w:rtl/>
        </w:rPr>
        <w:t>براساس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گزارش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فعلی</w:t>
      </w:r>
      <w:r w:rsidRPr="00465142">
        <w:rPr>
          <w:rFonts w:ascii="Nazanin" w:cs="B Mitra"/>
          <w:sz w:val="28"/>
          <w:szCs w:val="28"/>
        </w:rPr>
        <w:t xml:space="preserve"> </w:t>
      </w:r>
      <w:sdt>
        <w:sdtPr>
          <w:rPr>
            <w:rFonts w:ascii="Nazanin" w:cs="B Mitra" w:hint="cs"/>
            <w:sz w:val="28"/>
            <w:szCs w:val="28"/>
            <w:rtl/>
          </w:rPr>
          <w:id w:val="-7171289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8"/>
              <w:szCs w:val="28"/>
              <w:rtl/>
            </w:rPr>
            <w:t>☐</w:t>
          </w:r>
        </w:sdtContent>
      </w:sdt>
      <w:r>
        <w:rPr>
          <w:rFonts w:ascii="Nazanin" w:cs="B Mitra" w:hint="cs"/>
          <w:sz w:val="28"/>
          <w:szCs w:val="28"/>
          <w:rtl/>
        </w:rPr>
        <w:t xml:space="preserve">    </w:t>
      </w:r>
      <w:r w:rsidRPr="00465142">
        <w:rPr>
          <w:rFonts w:ascii="Nazanin" w:cs="B Mitra" w:hint="cs"/>
          <w:sz w:val="28"/>
          <w:szCs w:val="28"/>
          <w:rtl/>
        </w:rPr>
        <w:t>مورد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تصویب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قرار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گرفت</w:t>
      </w:r>
      <w:r w:rsidRPr="00465142">
        <w:rPr>
          <w:rFonts w:ascii="Nazanin" w:cs="B Mitra"/>
          <w:sz w:val="28"/>
          <w:szCs w:val="28"/>
        </w:rPr>
        <w:t>.</w:t>
      </w:r>
    </w:p>
    <w:p w:rsidR="00465142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ascii="Nazanin" w:cs="B Mitra"/>
          <w:sz w:val="28"/>
          <w:szCs w:val="28"/>
          <w:rtl/>
        </w:rPr>
      </w:pPr>
    </w:p>
    <w:p w:rsidR="00465142" w:rsidRPr="00465142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ascii="Nazanin" w:cs="B Mitra"/>
          <w:sz w:val="28"/>
          <w:szCs w:val="28"/>
        </w:rPr>
      </w:pPr>
    </w:p>
    <w:p w:rsidR="00465142" w:rsidRPr="00D15C39" w:rsidRDefault="00465142" w:rsidP="00465142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8"/>
          <w:szCs w:val="28"/>
          <w:rtl/>
          <w:lang w:bidi="fa-IR"/>
        </w:rPr>
      </w:pPr>
      <w:r>
        <w:rPr>
          <w:rFonts w:ascii="Nazanin" w:cs="B Mitra" w:hint="cs"/>
          <w:sz w:val="28"/>
          <w:szCs w:val="28"/>
          <w:rtl/>
        </w:rPr>
        <w:t xml:space="preserve">    </w:t>
      </w:r>
      <w:r w:rsidRPr="00465142">
        <w:rPr>
          <w:rFonts w:ascii="Nazanin" w:cs="B Mitra" w:hint="cs"/>
          <w:sz w:val="28"/>
          <w:szCs w:val="28"/>
          <w:rtl/>
        </w:rPr>
        <w:t>نام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و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نام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خانوادگی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مدیر</w:t>
      </w:r>
      <w:r w:rsidRPr="00465142">
        <w:rPr>
          <w:rFonts w:ascii="Nazanin" w:cs="B Mitra"/>
          <w:sz w:val="28"/>
          <w:szCs w:val="28"/>
        </w:rPr>
        <w:t xml:space="preserve"> </w:t>
      </w:r>
      <w:r w:rsidRPr="00465142">
        <w:rPr>
          <w:rFonts w:ascii="Nazanin" w:cs="B Mitra" w:hint="cs"/>
          <w:sz w:val="28"/>
          <w:szCs w:val="28"/>
          <w:rtl/>
        </w:rPr>
        <w:t>گروه</w:t>
      </w:r>
      <w:r>
        <w:rPr>
          <w:rFonts w:ascii="Nazanin" w:cs="B Mitra" w:hint="cs"/>
          <w:sz w:val="28"/>
          <w:szCs w:val="28"/>
          <w:rtl/>
        </w:rPr>
        <w:t xml:space="preserve">: </w:t>
      </w:r>
      <w:r w:rsidRPr="00D15C39">
        <w:rPr>
          <w:rFonts w:cs="B Mitra"/>
          <w:sz w:val="28"/>
          <w:szCs w:val="28"/>
          <w:rtl/>
          <w:lang w:bidi="fa-IR"/>
        </w:rPr>
        <w:tab/>
      </w:r>
      <w:r w:rsidRPr="00D15C39">
        <w:rPr>
          <w:rFonts w:cs="B Mitra"/>
          <w:sz w:val="28"/>
          <w:szCs w:val="28"/>
          <w:rtl/>
          <w:lang w:bidi="fa-IR"/>
        </w:rPr>
        <w:tab/>
      </w:r>
      <w:r w:rsidRPr="00D15C39">
        <w:rPr>
          <w:rFonts w:cs="B Mitra"/>
          <w:sz w:val="28"/>
          <w:szCs w:val="28"/>
          <w:rtl/>
          <w:lang w:bidi="fa-IR"/>
        </w:rPr>
        <w:tab/>
      </w:r>
      <w:r w:rsidRPr="00D15C39">
        <w:rPr>
          <w:rFonts w:cs="B Mitra"/>
          <w:sz w:val="28"/>
          <w:szCs w:val="28"/>
          <w:rtl/>
          <w:lang w:bidi="fa-IR"/>
        </w:rPr>
        <w:tab/>
      </w:r>
      <w:r w:rsidRPr="00D15C39">
        <w:rPr>
          <w:rFonts w:cs="B Mitra" w:hint="cs"/>
          <w:sz w:val="28"/>
          <w:szCs w:val="28"/>
          <w:rtl/>
          <w:lang w:bidi="fa-IR"/>
        </w:rPr>
        <w:t>تاریخ</w:t>
      </w:r>
      <w:r>
        <w:rPr>
          <w:rFonts w:cs="B Mitra" w:hint="cs"/>
          <w:sz w:val="28"/>
          <w:szCs w:val="28"/>
          <w:rtl/>
          <w:lang w:bidi="fa-IR"/>
        </w:rPr>
        <w:t>:</w:t>
      </w:r>
      <w:r>
        <w:rPr>
          <w:rFonts w:cs="B Mitra" w:hint="cs"/>
          <w:sz w:val="28"/>
          <w:szCs w:val="28"/>
          <w:rtl/>
          <w:lang w:bidi="fa-IR"/>
        </w:rPr>
        <w:tab/>
      </w:r>
      <w:r>
        <w:rPr>
          <w:rFonts w:cs="B Mitra" w:hint="cs"/>
          <w:sz w:val="28"/>
          <w:szCs w:val="28"/>
          <w:rtl/>
          <w:lang w:bidi="fa-IR"/>
        </w:rPr>
        <w:tab/>
      </w:r>
      <w:r>
        <w:rPr>
          <w:rFonts w:cs="B Mitra" w:hint="cs"/>
          <w:sz w:val="28"/>
          <w:szCs w:val="28"/>
          <w:rtl/>
          <w:lang w:bidi="fa-IR"/>
        </w:rPr>
        <w:tab/>
        <w:t>امضا</w:t>
      </w:r>
    </w:p>
    <w:p w:rsidR="00465142" w:rsidRDefault="00465142" w:rsidP="00465142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lang w:bidi="fa-IR"/>
        </w:rPr>
      </w:pPr>
    </w:p>
    <w:p w:rsidR="00717F93" w:rsidRPr="00717F93" w:rsidRDefault="00717F93" w:rsidP="00717F93">
      <w:pPr>
        <w:bidi/>
        <w:spacing w:after="0" w:line="240" w:lineRule="auto"/>
        <w:ind w:right="284"/>
        <w:rPr>
          <w:rFonts w:cs="B Mitra"/>
          <w:b/>
          <w:bCs/>
          <w:sz w:val="16"/>
          <w:szCs w:val="16"/>
          <w:rtl/>
          <w:lang w:bidi="fa-IR"/>
        </w:rPr>
      </w:pPr>
    </w:p>
    <w:p w:rsidR="005E4D06" w:rsidRDefault="00717F93" w:rsidP="00717F93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lang w:bidi="fa-IR"/>
        </w:rPr>
      </w:pPr>
      <w:r w:rsidRPr="00B60556">
        <w:rPr>
          <w:rFonts w:cs="B Titr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E403B3F" wp14:editId="012DE5F0">
                <wp:simplePos x="0" y="0"/>
                <wp:positionH relativeFrom="margin">
                  <wp:posOffset>16501</wp:posOffset>
                </wp:positionH>
                <wp:positionV relativeFrom="paragraph">
                  <wp:posOffset>272698</wp:posOffset>
                </wp:positionV>
                <wp:extent cx="6563995" cy="893929"/>
                <wp:effectExtent l="19050" t="19050" r="46355" b="400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893929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8C496" id="Rectangle 11" o:spid="_x0000_s1026" style="position:absolute;margin-left:1.3pt;margin-top:21.45pt;width:516.85pt;height:70.4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  <w:r w:rsidR="005E4D06">
        <w:rPr>
          <w:rFonts w:cs="B Mitra" w:hint="cs"/>
          <w:b/>
          <w:bCs/>
          <w:sz w:val="30"/>
          <w:szCs w:val="30"/>
          <w:rtl/>
          <w:lang w:bidi="fa-IR"/>
        </w:rPr>
        <w:t>هدف پروژه</w:t>
      </w:r>
    </w:p>
    <w:p w:rsidR="00551CDA" w:rsidRDefault="00551CDA" w:rsidP="00551CDA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</w:p>
    <w:p w:rsidR="00717F93" w:rsidRPr="001E4A24" w:rsidRDefault="002800EC" w:rsidP="001E4A24">
      <w:pPr>
        <w:bidi/>
        <w:spacing w:after="0" w:line="240" w:lineRule="auto"/>
        <w:ind w:left="367" w:right="284"/>
        <w:rPr>
          <w:rFonts w:cs="B Mitra"/>
          <w:b/>
          <w:bCs/>
          <w:sz w:val="28"/>
          <w:szCs w:val="28"/>
          <w:lang w:bidi="fa-IR"/>
        </w:rPr>
      </w:pPr>
      <w:sdt>
        <w:sdtPr>
          <w:rPr>
            <w:rFonts w:ascii="BMitra" w:cs="B Mitra" w:hint="cs"/>
            <w:sz w:val="28"/>
            <w:szCs w:val="28"/>
            <w:rtl/>
          </w:rPr>
          <w:id w:val="-1532647348"/>
          <w:placeholder>
            <w:docPart w:val="DefaultPlaceholder_-1854013440"/>
          </w:placeholder>
          <w:text/>
        </w:sdtPr>
        <w:sdtEndPr/>
        <w:sdtContent>
          <w:r w:rsidR="001E4A24" w:rsidRPr="001E4A24">
            <w:rPr>
              <w:rFonts w:ascii="BMitra" w:cs="B Mitra" w:hint="cs"/>
              <w:sz w:val="28"/>
              <w:szCs w:val="28"/>
              <w:rtl/>
            </w:rPr>
            <w:t>هدف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این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پروژه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ساخت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و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کنترل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>
            <w:rPr>
              <w:rFonts w:ascii="BMitra" w:cs="B Mitra" w:hint="cs"/>
              <w:sz w:val="28"/>
              <w:szCs w:val="28"/>
              <w:rtl/>
            </w:rPr>
            <w:t>چهارپره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است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که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بتواند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به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وسیله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اطلاعات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دریافت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شده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از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>
            <w:rPr>
              <w:rFonts w:ascii="BMitra" w:cs="B Mitra" w:hint="cs"/>
              <w:sz w:val="28"/>
              <w:szCs w:val="28"/>
              <w:rtl/>
            </w:rPr>
            <w:t>سنسور و همینطور داده های شبیه سازی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،مسیریابی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را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انجام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1E4A24" w:rsidRPr="001E4A24">
            <w:rPr>
              <w:rFonts w:ascii="BMitra" w:cs="B Mitra" w:hint="cs"/>
              <w:sz w:val="28"/>
              <w:szCs w:val="28"/>
              <w:rtl/>
            </w:rPr>
            <w:t>دهد</w:t>
          </w:r>
          <w:r w:rsidR="001E4A24" w:rsidRPr="001E4A24">
            <w:rPr>
              <w:rFonts w:ascii="BMitra" w:cs="B Mitra"/>
              <w:sz w:val="28"/>
              <w:szCs w:val="28"/>
              <w:rtl/>
            </w:rPr>
            <w:t>.</w:t>
          </w:r>
        </w:sdtContent>
      </w:sdt>
    </w:p>
    <w:p w:rsidR="00175F55" w:rsidRPr="005D4C7E" w:rsidRDefault="00175F55" w:rsidP="00717F93">
      <w:pPr>
        <w:autoSpaceDE w:val="0"/>
        <w:autoSpaceDN w:val="0"/>
        <w:bidi/>
        <w:adjustRightInd w:val="0"/>
        <w:spacing w:after="0" w:line="240" w:lineRule="auto"/>
        <w:rPr>
          <w:rFonts w:cs="B Mitra"/>
          <w:sz w:val="24"/>
          <w:szCs w:val="24"/>
        </w:rPr>
      </w:pPr>
      <w:r w:rsidRPr="00175F55">
        <w:rPr>
          <w:rFonts w:cs="B Mitra" w:hint="cs"/>
          <w:b/>
          <w:bCs/>
          <w:sz w:val="30"/>
          <w:szCs w:val="30"/>
          <w:rtl/>
          <w:lang w:bidi="fa-IR"/>
        </w:rPr>
        <w:lastRenderedPageBreak/>
        <w:t xml:space="preserve">شرح پروژه </w:t>
      </w:r>
      <w:r w:rsidRPr="00175F55">
        <w:rPr>
          <w:rFonts w:cs="B Mitra" w:hint="cs"/>
          <w:b/>
          <w:bCs/>
          <w:sz w:val="24"/>
          <w:szCs w:val="24"/>
          <w:rtl/>
          <w:lang w:bidi="fa-IR"/>
        </w:rPr>
        <w:t>(</w:t>
      </w:r>
      <w:r w:rsidRPr="00175F55">
        <w:rPr>
          <w:rFonts w:ascii="Nazanin" w:cs="B Mitra" w:hint="cs"/>
          <w:sz w:val="24"/>
          <w:szCs w:val="24"/>
          <w:rtl/>
        </w:rPr>
        <w:t>درصورت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نیاز، بلوك</w:t>
      </w:r>
      <w:r w:rsidRPr="00175F55">
        <w:rPr>
          <w:rFonts w:ascii="Nazanin" w:cs="B Mitra"/>
          <w:sz w:val="24"/>
          <w:szCs w:val="24"/>
          <w:rtl/>
        </w:rPr>
        <w:softHyphen/>
      </w:r>
      <w:r w:rsidRPr="00175F55">
        <w:rPr>
          <w:rFonts w:ascii="Nazanin" w:cs="B Mitra" w:hint="cs"/>
          <w:sz w:val="24"/>
          <w:szCs w:val="24"/>
          <w:rtl/>
        </w:rPr>
        <w:t>دیاگرام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و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توضیحات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اضافی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را</w:t>
      </w:r>
      <w:r w:rsidRPr="00175F55">
        <w:rPr>
          <w:rFonts w:ascii="Nazanin" w:cs="B Mitra"/>
          <w:sz w:val="24"/>
          <w:szCs w:val="24"/>
        </w:rPr>
        <w:t xml:space="preserve"> </w:t>
      </w:r>
      <w:r w:rsidRPr="00175F55">
        <w:rPr>
          <w:rFonts w:ascii="Nazanin" w:cs="B Mitra" w:hint="cs"/>
          <w:sz w:val="24"/>
          <w:szCs w:val="24"/>
          <w:rtl/>
        </w:rPr>
        <w:t>ضمیمه</w:t>
      </w:r>
      <w:r w:rsidRPr="00175F55">
        <w:rPr>
          <w:rFonts w:ascii="Nazanin" w:cs="B Mitra"/>
          <w:sz w:val="24"/>
          <w:szCs w:val="24"/>
          <w:rtl/>
        </w:rPr>
        <w:softHyphen/>
      </w:r>
      <w:r w:rsidRPr="00175F55">
        <w:rPr>
          <w:rFonts w:ascii="Nazanin" w:cs="B Mitra" w:hint="cs"/>
          <w:sz w:val="24"/>
          <w:szCs w:val="24"/>
          <w:rtl/>
        </w:rPr>
        <w:t>کنید)</w:t>
      </w:r>
    </w:p>
    <w:p w:rsidR="00BD134F" w:rsidRDefault="00BD134F" w:rsidP="00BD134F">
      <w:pPr>
        <w:bidi/>
        <w:spacing w:after="0" w:line="240" w:lineRule="auto"/>
        <w:ind w:right="284"/>
        <w:rPr>
          <w:rFonts w:cs="B Mitra"/>
          <w:b/>
          <w:bCs/>
          <w:sz w:val="18"/>
          <w:szCs w:val="18"/>
          <w:rtl/>
          <w:lang w:bidi="fa-IR"/>
        </w:rPr>
      </w:pPr>
      <w:r w:rsidRPr="00B60556">
        <w:rPr>
          <w:rFonts w:cs="B Titr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264DF00" wp14:editId="42CBCC48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6563995" cy="3505200"/>
                <wp:effectExtent l="19050" t="19050" r="46355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3505200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4320" id="Rectangle 12" o:spid="_x0000_s1026" style="position:absolute;margin-left:465.65pt;margin-top:2.45pt;width:516.85pt;height:276pt;z-index:251689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</w:p>
    <w:sdt>
      <w:sdtPr>
        <w:rPr>
          <w:rFonts w:cs="B Mitra"/>
          <w:sz w:val="28"/>
          <w:szCs w:val="28"/>
          <w:rtl/>
          <w:lang w:bidi="fa-IR"/>
        </w:rPr>
        <w:id w:val="-335228619"/>
        <w:placeholder>
          <w:docPart w:val="DefaultPlaceholder_-1854013440"/>
        </w:placeholder>
        <w:text/>
      </w:sdtPr>
      <w:sdtEndPr/>
      <w:sdtContent>
        <w:p w:rsidR="00BD134F" w:rsidRPr="009F4B3C" w:rsidRDefault="009F4B3C" w:rsidP="0071241A">
          <w:pPr>
            <w:bidi/>
            <w:spacing w:after="0" w:line="276" w:lineRule="auto"/>
            <w:ind w:left="367" w:right="284"/>
            <w:rPr>
              <w:rFonts w:cs="B Mitra"/>
              <w:sz w:val="28"/>
              <w:szCs w:val="28"/>
              <w:rtl/>
              <w:lang w:bidi="fa-IR"/>
            </w:rPr>
          </w:pPr>
          <w:r w:rsidRPr="009F4B3C">
            <w:rPr>
              <w:rFonts w:cs="B Mitra" w:hint="cs"/>
              <w:sz w:val="28"/>
              <w:szCs w:val="28"/>
              <w:rtl/>
              <w:lang w:bidi="fa-IR"/>
            </w:rPr>
            <w:t xml:space="preserve">سیستم چهارپره 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دارای چهار موتور است که هر موتور به یک درایور وصل میشود و درایور نیز به باطری و برد کنترلی که رزبری پای است متصل میشود. برد رزبری پای نیز با دادن پالس </w:t>
          </w:r>
          <w:r>
            <w:rPr>
              <w:rFonts w:cs="B Mitra"/>
              <w:sz w:val="28"/>
              <w:szCs w:val="28"/>
              <w:lang w:bidi="fa-IR"/>
            </w:rPr>
            <w:t>PWM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میزان سرعت چرخش هر موتور را تعیین میکند. برای اینکه چه پالسی به موتور داده شود تا چهارپره به </w:t>
          </w:r>
          <w:r>
            <w:rPr>
              <w:rFonts w:cs="B Mitra"/>
              <w:sz w:val="28"/>
              <w:szCs w:val="28"/>
              <w:lang w:bidi="fa-IR"/>
            </w:rPr>
            <w:t>set point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مورد نظر برسد از کنترل کننده های </w:t>
          </w:r>
          <w:r>
            <w:rPr>
              <w:rFonts w:cs="B Mitra"/>
              <w:sz w:val="28"/>
              <w:szCs w:val="28"/>
              <w:lang w:bidi="fa-IR"/>
            </w:rPr>
            <w:t>PID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که به صورت سری قرار گرفته شده اند استفاده شده است که برای ضرایب کنترل کننده ابتدا از روش زیگلر نیکولز و سپس از </w:t>
          </w:r>
          <w:r>
            <w:rPr>
              <w:rFonts w:cs="B Mitra"/>
              <w:sz w:val="28"/>
              <w:szCs w:val="28"/>
              <w:lang w:bidi="fa-IR"/>
            </w:rPr>
            <w:t>Fuzzy PID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استفاده شده است.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 xml:space="preserve"> در </w:t>
          </w:r>
          <w:r w:rsidR="0000354C">
            <w:rPr>
              <w:rFonts w:cs="B Mitra"/>
              <w:sz w:val="28"/>
              <w:szCs w:val="28"/>
              <w:lang w:bidi="fa-IR"/>
            </w:rPr>
            <w:t>Fuzzy PID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 xml:space="preserve"> ضرایب کنترل کننده </w:t>
          </w:r>
          <w:r w:rsidR="0000354C">
            <w:rPr>
              <w:rFonts w:cs="B Mitra"/>
              <w:sz w:val="28"/>
              <w:szCs w:val="28"/>
              <w:lang w:bidi="fa-IR"/>
            </w:rPr>
            <w:t>PID</w:t>
          </w:r>
          <w:r w:rsidR="0000354C">
            <w:rPr>
              <w:rFonts w:cs="B Mitra" w:hint="cs"/>
              <w:sz w:val="28"/>
              <w:szCs w:val="28"/>
              <w:rtl/>
              <w:lang w:bidi="fa-IR"/>
            </w:rPr>
            <w:t xml:space="preserve"> هر لحظه عوض میشود با باعث میشود نتیجه بسیار مطلوب تری حاصل شود. سنسور ممز استفاده شده داده ها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را به رزبری پای میفرستد و سپس از طریق متلب سیمولینک که به صورت </w:t>
          </w:r>
          <w:r>
            <w:rPr>
              <w:rFonts w:cs="B Mitra"/>
              <w:sz w:val="28"/>
              <w:szCs w:val="28"/>
              <w:lang w:bidi="fa-IR"/>
            </w:rPr>
            <w:t>Real Time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است سیگنال های کنترلی بدست می آیند و از طریق رزبری پای پالس های </w:t>
          </w:r>
          <w:r>
            <w:rPr>
              <w:rFonts w:cs="B Mitra"/>
              <w:sz w:val="28"/>
              <w:szCs w:val="28"/>
              <w:lang w:bidi="fa-IR"/>
            </w:rPr>
            <w:t>PWM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به موتورها فرستاده میشود. در اینجا هدف حرکت چهارپره در یک مسیر تعریف شده است که </w:t>
          </w:r>
          <w:r>
            <w:rPr>
              <w:rFonts w:cs="B Mitra"/>
              <w:sz w:val="28"/>
              <w:szCs w:val="28"/>
              <w:lang w:bidi="fa-IR"/>
            </w:rPr>
            <w:t>set point</w:t>
          </w:r>
          <w:r>
            <w:rPr>
              <w:rFonts w:cs="B Mitra" w:hint="cs"/>
              <w:sz w:val="28"/>
              <w:szCs w:val="28"/>
              <w:rtl/>
              <w:lang w:bidi="fa-IR"/>
            </w:rPr>
            <w:t xml:space="preserve"> های مورد نظر داده شده و با توجه به روند توضیح داده شده اجرا میشود.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برای اینکه چهارپره یک مسیری را طی کند باید زوایای </w:t>
          </w:r>
          <w:proofErr w:type="spellStart"/>
          <w:r w:rsidR="009C3F29">
            <w:rPr>
              <w:rFonts w:cs="B Mitra"/>
              <w:sz w:val="28"/>
              <w:szCs w:val="28"/>
              <w:lang w:bidi="fa-IR"/>
            </w:rPr>
            <w:t>roll,pitch,yaw</w:t>
          </w:r>
          <w:proofErr w:type="spellEnd"/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آن تنظیم شوند که اینکار با توجه به سرعتی که موتورها باید بچرخند صورت میگیرد برای همین است که از </w:t>
          </w:r>
          <w:r w:rsidR="009C3F29">
            <w:rPr>
              <w:rFonts w:cs="B Mitra"/>
              <w:sz w:val="28"/>
              <w:szCs w:val="28"/>
              <w:lang w:bidi="fa-IR"/>
            </w:rPr>
            <w:t>PID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سری استفاده شده است و </w:t>
          </w:r>
          <w:r w:rsidR="009C3F29">
            <w:rPr>
              <w:rFonts w:cs="B Mitra"/>
              <w:sz w:val="28"/>
              <w:szCs w:val="28"/>
              <w:lang w:bidi="fa-IR"/>
            </w:rPr>
            <w:t>set point</w:t>
          </w:r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مورد نظر برای </w:t>
          </w:r>
          <w:proofErr w:type="spellStart"/>
          <w:r w:rsidR="009C3F29">
            <w:rPr>
              <w:rFonts w:cs="B Mitra"/>
              <w:sz w:val="28"/>
              <w:szCs w:val="28"/>
              <w:lang w:bidi="fa-IR"/>
            </w:rPr>
            <w:t>x,y</w:t>
          </w:r>
          <w:proofErr w:type="spellEnd"/>
          <w:r w:rsidR="009C3F29">
            <w:rPr>
              <w:rFonts w:cs="B Mitra" w:hint="cs"/>
              <w:sz w:val="28"/>
              <w:szCs w:val="28"/>
              <w:rtl/>
              <w:lang w:bidi="fa-IR"/>
            </w:rPr>
            <w:t xml:space="preserve"> تعریف میشود و با توجه به آنها زاوایا تعیین میشوند تا چهارپره به نقطه موردنظر برسد.</w:t>
          </w:r>
        </w:p>
      </w:sdtContent>
    </w:sdt>
    <w:p w:rsidR="0071241A" w:rsidRDefault="0071241A" w:rsidP="0071241A">
      <w:pPr>
        <w:bidi/>
        <w:spacing w:after="0" w:line="240" w:lineRule="auto"/>
        <w:ind w:right="284"/>
        <w:rPr>
          <w:rFonts w:cs="B Mitra"/>
          <w:b/>
          <w:bCs/>
          <w:sz w:val="30"/>
          <w:szCs w:val="30"/>
          <w:rtl/>
          <w:lang w:bidi="fa-IR"/>
        </w:rPr>
      </w:pPr>
    </w:p>
    <w:p w:rsidR="004D719A" w:rsidRDefault="004D719A" w:rsidP="0071241A">
      <w:pPr>
        <w:bidi/>
        <w:spacing w:after="0" w:line="240" w:lineRule="auto"/>
        <w:ind w:right="284"/>
        <w:rPr>
          <w:rFonts w:ascii="Nazanin" w:hAnsi="Nazanin,Bold" w:cs="B Mitra"/>
          <w:sz w:val="24"/>
          <w:szCs w:val="24"/>
          <w:rtl/>
        </w:rPr>
      </w:pP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بررسي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پروژه</w:t>
      </w:r>
      <w:r w:rsidR="00B030F5">
        <w:rPr>
          <w:rFonts w:ascii="Nazanin,Bold" w:hAnsi="Nazanin,Bold" w:cs="B Mitra"/>
          <w:b/>
          <w:bCs/>
          <w:sz w:val="28"/>
          <w:szCs w:val="28"/>
          <w:rtl/>
        </w:rPr>
        <w:softHyphen/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هاي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مشابه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در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دانشكده</w:t>
      </w:r>
      <w:r w:rsidR="00B030F5">
        <w:rPr>
          <w:rFonts w:ascii="Nazanin,Bold" w:hAnsi="Nazanin,Bold" w:cs="B Mitra" w:hint="cs"/>
          <w:b/>
          <w:bCs/>
          <w:sz w:val="28"/>
          <w:szCs w:val="28"/>
          <w:rtl/>
        </w:rPr>
        <w:t xml:space="preserve"> </w:t>
      </w:r>
      <w:r w:rsidR="00B030F5">
        <w:rPr>
          <w:rFonts w:ascii="Nazanin,Bold" w:hAnsi="Nazanin,Bold" w:cs="B Mitra" w:hint="cs"/>
          <w:b/>
          <w:bCs/>
          <w:sz w:val="28"/>
          <w:szCs w:val="28"/>
          <w:rtl/>
          <w:lang w:bidi="fa-IR"/>
        </w:rPr>
        <w:t xml:space="preserve">مهندسی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برق</w:t>
      </w:r>
      <w:r w:rsidRPr="003F18D6">
        <w:rPr>
          <w:rFonts w:ascii="Nazanin,Bold" w:hAnsi="Nazanin,Bold" w:cs="B Mitra" w:hint="cs"/>
          <w:b/>
          <w:bCs/>
          <w:sz w:val="28"/>
          <w:szCs w:val="28"/>
          <w:rtl/>
        </w:rPr>
        <w:t xml:space="preserve"> </w:t>
      </w:r>
      <w:r>
        <w:rPr>
          <w:rFonts w:ascii="Nazanin,Bold" w:hAnsi="Nazanin,Bold" w:cs="B Mitra" w:hint="cs"/>
          <w:b/>
          <w:bCs/>
          <w:sz w:val="24"/>
          <w:szCs w:val="24"/>
          <w:rtl/>
        </w:rPr>
        <w:t>(</w:t>
      </w:r>
      <w:r w:rsidRPr="004D719A">
        <w:rPr>
          <w:rFonts w:ascii="Nazanin" w:hAnsi="Nazanin,Bold" w:cs="B Mitra" w:hint="cs"/>
          <w:sz w:val="24"/>
          <w:szCs w:val="24"/>
          <w:rtl/>
        </w:rPr>
        <w:t>عناوین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پروژه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4D719A">
        <w:rPr>
          <w:rFonts w:ascii="Nazanin" w:hAnsi="Nazanin,Bold" w:cs="B Mitra" w:hint="cs"/>
          <w:sz w:val="24"/>
          <w:szCs w:val="24"/>
          <w:rtl/>
        </w:rPr>
        <w:t>هاي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مشابه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در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>
        <w:rPr>
          <w:rFonts w:ascii="Nazanin" w:hAnsi="Nazanin,Bold" w:cs="B Mitra" w:hint="cs"/>
          <w:sz w:val="24"/>
          <w:szCs w:val="24"/>
          <w:rtl/>
        </w:rPr>
        <w:t>3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سال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اخیر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با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ذکر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اس</w:t>
      </w:r>
      <w:r>
        <w:rPr>
          <w:rFonts w:ascii="Nazanin" w:hAnsi="Nazanin,Bold" w:cs="B Mitra" w:hint="cs"/>
          <w:sz w:val="24"/>
          <w:szCs w:val="24"/>
          <w:rtl/>
        </w:rPr>
        <w:t>ت</w:t>
      </w:r>
      <w:r w:rsidRPr="004D719A">
        <w:rPr>
          <w:rFonts w:ascii="Nazanin" w:hAnsi="Nazanin,Bold" w:cs="B Mitra" w:hint="cs"/>
          <w:sz w:val="24"/>
          <w:szCs w:val="24"/>
          <w:rtl/>
        </w:rPr>
        <w:t>ا</w:t>
      </w:r>
      <w:r>
        <w:rPr>
          <w:rFonts w:ascii="Nazanin" w:hAnsi="Nazanin,Bold" w:cs="B Mitra" w:hint="cs"/>
          <w:sz w:val="24"/>
          <w:szCs w:val="24"/>
          <w:rtl/>
        </w:rPr>
        <w:t>دان</w:t>
      </w:r>
      <w:r w:rsidRPr="004D719A">
        <w:rPr>
          <w:rFonts w:ascii="Nazanin" w:hAnsi="Nazanin,Bold" w:cs="B Mitra"/>
          <w:sz w:val="24"/>
          <w:szCs w:val="24"/>
        </w:rPr>
        <w:t xml:space="preserve"> </w:t>
      </w:r>
      <w:r w:rsidRPr="004D719A">
        <w:rPr>
          <w:rFonts w:ascii="Nazanin" w:hAnsi="Nazanin,Bold" w:cs="B Mitra" w:hint="cs"/>
          <w:sz w:val="24"/>
          <w:szCs w:val="24"/>
          <w:rtl/>
        </w:rPr>
        <w:t>راهنما</w:t>
      </w:r>
      <w:r>
        <w:rPr>
          <w:rFonts w:ascii="Nazanin" w:hAnsi="Nazanin,Bold" w:cs="B Mitra" w:hint="cs"/>
          <w:sz w:val="24"/>
          <w:szCs w:val="24"/>
          <w:rtl/>
        </w:rPr>
        <w:t>)</w:t>
      </w:r>
    </w:p>
    <w:p w:rsidR="00674E9A" w:rsidRPr="00674E9A" w:rsidRDefault="00E205C1" w:rsidP="00674E9A">
      <w:pPr>
        <w:autoSpaceDE w:val="0"/>
        <w:autoSpaceDN w:val="0"/>
        <w:bidi/>
        <w:adjustRightInd w:val="0"/>
        <w:spacing w:after="0" w:line="240" w:lineRule="auto"/>
        <w:rPr>
          <w:rFonts w:ascii="Nazanin" w:hAnsi="Nazanin,Bold" w:cs="B Mitra"/>
          <w:sz w:val="16"/>
          <w:szCs w:val="16"/>
        </w:rPr>
      </w:pPr>
      <w:r w:rsidRPr="00674E9A">
        <w:rPr>
          <w:rFonts w:cs="B Titr" w:hint="cs"/>
          <w:b/>
          <w:bCs/>
          <w:noProof/>
          <w:sz w:val="14"/>
          <w:szCs w:val="14"/>
          <w:rtl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A53E455" wp14:editId="3F6B5E35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6563995" cy="800100"/>
                <wp:effectExtent l="19050" t="19050" r="46355" b="381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995" cy="800100"/>
                        </a:xfrm>
                        <a:prstGeom prst="rect">
                          <a:avLst/>
                        </a:prstGeom>
                        <a:noFill/>
                        <a:ln w="60325" cmpd="thickThin">
                          <a:solidFill>
                            <a:schemeClr val="tx1"/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890F4" id="Rectangle 17" o:spid="_x0000_s1026" style="position:absolute;margin-left:465.65pt;margin-top:1.65pt;width:516.85pt;height:63pt;z-index:251691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" filled="f" strokecolor="black [3213]" strokeweight="4.75pt">
                <v:stroke linestyle="thickThin" joinstyle="bevel"/>
                <w10:wrap anchorx="margin"/>
              </v:rect>
            </w:pict>
          </mc:Fallback>
        </mc:AlternateContent>
      </w:r>
    </w:p>
    <w:p w:rsidR="00E205C1" w:rsidRPr="007B05BF" w:rsidRDefault="002800EC" w:rsidP="007B05BF">
      <w:pPr>
        <w:bidi/>
        <w:spacing w:after="0" w:line="240" w:lineRule="auto"/>
        <w:ind w:left="367" w:right="284"/>
        <w:rPr>
          <w:rFonts w:cs="B Mitra"/>
          <w:b/>
          <w:bCs/>
          <w:sz w:val="28"/>
          <w:szCs w:val="28"/>
          <w:rtl/>
          <w:lang w:bidi="fa-IR"/>
        </w:rPr>
      </w:pPr>
      <w:sdt>
        <w:sdtPr>
          <w:rPr>
            <w:rFonts w:ascii="BMitra" w:cs="B Mitra" w:hint="cs"/>
            <w:sz w:val="28"/>
            <w:szCs w:val="28"/>
            <w:rtl/>
          </w:rPr>
          <w:id w:val="-1911844925"/>
          <w:placeholder>
            <w:docPart w:val="8B063C6CF68943C588965DB5E4E98F65"/>
          </w:placeholder>
          <w:text/>
        </w:sdtPr>
        <w:sdtEndPr/>
        <w:sdtContent>
          <w:r w:rsidR="007B05BF">
            <w:rPr>
              <w:rFonts w:ascii="BMitra" w:cs="B Mitra" w:hint="cs"/>
              <w:sz w:val="28"/>
              <w:szCs w:val="28"/>
              <w:rtl/>
            </w:rPr>
            <w:t>1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>-</w:t>
          </w:r>
          <w:r w:rsidR="007B05BF">
            <w:rPr>
              <w:rFonts w:ascii="BMitra" w:cs="B Mitra" w:hint="cs"/>
              <w:sz w:val="28"/>
              <w:szCs w:val="28"/>
              <w:rtl/>
            </w:rPr>
            <w:t>م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>.</w:t>
          </w:r>
          <w:r w:rsidR="007B05BF">
            <w:rPr>
              <w:rFonts w:ascii="BMitra" w:cs="B Mitra" w:hint="cs"/>
              <w:sz w:val="28"/>
              <w:szCs w:val="28"/>
              <w:rtl/>
            </w:rPr>
            <w:t>شیرزاده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،کنترل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>
            <w:rPr>
              <w:rFonts w:ascii="BMitra" w:cs="B Mitra" w:hint="cs"/>
              <w:sz w:val="28"/>
              <w:szCs w:val="28"/>
              <w:rtl/>
            </w:rPr>
            <w:t>هوشمند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>
            <w:rPr>
              <w:rFonts w:ascii="BMitra" w:cs="B Mitra" w:hint="cs"/>
              <w:sz w:val="28"/>
              <w:szCs w:val="28"/>
              <w:rtl/>
            </w:rPr>
            <w:t>مبتنی بر بینایی چهارپره برای ردیابی هدف متحرک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،پایان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نامه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کارشناسی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ارشد،دانشگاه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علم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و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صنعت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ایران،دانشکده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مهندسی</w:t>
          </w:r>
          <w:r w:rsidR="007B05BF">
            <w:rPr>
              <w:rFonts w:ascii="BMitra" w:cs="B Mitra" w:hint="cs"/>
              <w:sz w:val="28"/>
              <w:szCs w:val="28"/>
              <w:rtl/>
            </w:rPr>
            <w:t xml:space="preserve"> </w:t>
          </w:r>
          <w:r w:rsidR="007B05BF" w:rsidRPr="007B05BF">
            <w:rPr>
              <w:rFonts w:ascii="BMitra" w:cs="B Mitra" w:hint="cs"/>
              <w:sz w:val="28"/>
              <w:szCs w:val="28"/>
              <w:rtl/>
            </w:rPr>
            <w:t>برق،</w:t>
          </w:r>
          <w:r w:rsidR="007B05BF">
            <w:rPr>
              <w:rFonts w:ascii="BMitra" w:cs="B Mitra" w:hint="cs"/>
              <w:sz w:val="28"/>
              <w:szCs w:val="28"/>
              <w:rtl/>
            </w:rPr>
            <w:t>بهمن</w:t>
          </w:r>
          <w:r w:rsidR="007B05BF" w:rsidRPr="007B05BF">
            <w:rPr>
              <w:rFonts w:ascii="BMitra" w:cs="B Mitra"/>
              <w:sz w:val="28"/>
              <w:szCs w:val="28"/>
              <w:rtl/>
            </w:rPr>
            <w:t xml:space="preserve"> </w:t>
          </w:r>
          <w:r w:rsidR="007B05BF">
            <w:rPr>
              <w:rFonts w:ascii="BMitra" w:cs="B Mitra" w:hint="cs"/>
              <w:sz w:val="28"/>
              <w:szCs w:val="28"/>
              <w:rtl/>
            </w:rPr>
            <w:t>1393</w:t>
          </w:r>
        </w:sdtContent>
      </w:sdt>
    </w:p>
    <w:p w:rsidR="007B05BF" w:rsidRDefault="007B05BF" w:rsidP="00E205C1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sz w:val="28"/>
          <w:szCs w:val="28"/>
          <w:rtl/>
        </w:rPr>
      </w:pPr>
    </w:p>
    <w:p w:rsidR="00E76B8F" w:rsidRPr="00E76B8F" w:rsidRDefault="00E76B8F" w:rsidP="007B05BF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sz w:val="24"/>
          <w:szCs w:val="24"/>
        </w:rPr>
      </w:pP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مراحل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اجرا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و</w:t>
      </w:r>
      <w:r w:rsidRPr="003F18D6">
        <w:rPr>
          <w:rFonts w:ascii="Nazanin,Bold" w:hAnsi="Nazanin,Bold" w:cs="B Mitra"/>
          <w:b/>
          <w:bCs/>
          <w:sz w:val="28"/>
          <w:szCs w:val="28"/>
        </w:rPr>
        <w:t xml:space="preserve"> </w:t>
      </w:r>
      <w:r w:rsidRPr="003F18D6">
        <w:rPr>
          <w:rFonts w:ascii="Nazanin,Bold" w:hAnsi="Nazanin,Bold" w:cs="B Mitra"/>
          <w:b/>
          <w:bCs/>
          <w:sz w:val="28"/>
          <w:szCs w:val="28"/>
          <w:rtl/>
        </w:rPr>
        <w:t>زمانبندي</w:t>
      </w:r>
      <w:r w:rsidRPr="003F18D6">
        <w:rPr>
          <w:rFonts w:ascii="Nazanin" w:hAnsi="Nazanin,Bold" w:cs="B Mitra" w:hint="cs"/>
          <w:sz w:val="28"/>
          <w:szCs w:val="28"/>
          <w:rtl/>
        </w:rPr>
        <w:t xml:space="preserve"> </w:t>
      </w:r>
      <w:r>
        <w:rPr>
          <w:rFonts w:ascii="Nazanin" w:hAnsi="Nazanin,Bold" w:cs="B Mitra" w:hint="cs"/>
          <w:sz w:val="24"/>
          <w:szCs w:val="24"/>
          <w:rtl/>
        </w:rPr>
        <w:t>(</w:t>
      </w:r>
      <w:r w:rsidRPr="00E76B8F">
        <w:rPr>
          <w:rFonts w:ascii="Nazanin" w:hAnsi="Nazanin,Bold" w:cs="B Mitra" w:hint="cs"/>
          <w:sz w:val="24"/>
          <w:szCs w:val="24"/>
          <w:rtl/>
        </w:rPr>
        <w:t>تاریخ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شروع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در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ستون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>
        <w:rPr>
          <w:rFonts w:ascii="Nazanin" w:hAnsi="Nazanin,Bold" w:cs="B Mitra" w:hint="cs"/>
          <w:sz w:val="24"/>
          <w:szCs w:val="24"/>
          <w:rtl/>
        </w:rPr>
        <w:t>1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نوشته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E76B8F">
        <w:rPr>
          <w:rFonts w:ascii="Nazanin" w:hAnsi="Nazanin,Bold" w:cs="B Mitra" w:hint="cs"/>
          <w:sz w:val="24"/>
          <w:szCs w:val="24"/>
          <w:rtl/>
        </w:rPr>
        <w:t>شده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و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طول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زمان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اجراي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هر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مرحله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>
        <w:rPr>
          <w:rFonts w:ascii="Nazanin" w:hAnsi="Nazanin,Bold" w:cs="B Mitra" w:hint="cs"/>
          <w:sz w:val="24"/>
          <w:szCs w:val="24"/>
          <w:rtl/>
        </w:rPr>
        <w:t>علامت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E76B8F">
        <w:rPr>
          <w:rFonts w:ascii="Nazanin" w:hAnsi="Nazanin,Bold" w:cs="B Mitra" w:hint="cs"/>
          <w:sz w:val="24"/>
          <w:szCs w:val="24"/>
          <w:rtl/>
        </w:rPr>
        <w:t>زده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E76B8F">
        <w:rPr>
          <w:rFonts w:ascii="Nazanin" w:hAnsi="Nazanin,Bold" w:cs="B Mitra" w:hint="cs"/>
          <w:sz w:val="24"/>
          <w:szCs w:val="24"/>
          <w:rtl/>
        </w:rPr>
        <w:t>شود</w:t>
      </w:r>
      <w:r w:rsidRPr="00E76B8F">
        <w:rPr>
          <w:rFonts w:ascii="Nazanin" w:hAnsi="Nazanin,Bold" w:cs="B Mitra"/>
          <w:sz w:val="24"/>
          <w:szCs w:val="24"/>
        </w:rPr>
        <w:t xml:space="preserve">. </w:t>
      </w:r>
      <w:r w:rsidRPr="00E76B8F">
        <w:rPr>
          <w:rFonts w:ascii="Nazanin" w:hAnsi="Nazanin,Bold" w:cs="B Mitra" w:hint="cs"/>
          <w:sz w:val="24"/>
          <w:szCs w:val="24"/>
          <w:rtl/>
        </w:rPr>
        <w:t>مراحل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می</w:t>
      </w:r>
      <w:r>
        <w:rPr>
          <w:rFonts w:ascii="Nazanin" w:hAnsi="Nazanin,Bold" w:cs="B Mitra"/>
          <w:sz w:val="24"/>
          <w:szCs w:val="24"/>
          <w:rtl/>
        </w:rPr>
        <w:softHyphen/>
      </w:r>
      <w:r w:rsidRPr="00E76B8F">
        <w:rPr>
          <w:rFonts w:ascii="Nazanin" w:hAnsi="Nazanin,Bold" w:cs="B Mitra" w:hint="cs"/>
          <w:sz w:val="24"/>
          <w:szCs w:val="24"/>
          <w:rtl/>
        </w:rPr>
        <w:t>توانند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موازي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اجرا</w:t>
      </w:r>
      <w:r w:rsidRPr="00E76B8F">
        <w:rPr>
          <w:rFonts w:ascii="Nazanin" w:hAnsi="Nazanin,Bold" w:cs="B Mitra"/>
          <w:sz w:val="24"/>
          <w:szCs w:val="24"/>
        </w:rPr>
        <w:t xml:space="preserve"> </w:t>
      </w:r>
      <w:r w:rsidRPr="00E76B8F">
        <w:rPr>
          <w:rFonts w:ascii="Nazanin" w:hAnsi="Nazanin,Bold" w:cs="B Mitra" w:hint="cs"/>
          <w:sz w:val="24"/>
          <w:szCs w:val="24"/>
          <w:rtl/>
        </w:rPr>
        <w:t>شوند</w:t>
      </w:r>
      <w:r>
        <w:rPr>
          <w:rFonts w:ascii="Nazanin" w:hAnsi="Nazanin,Bold" w:cs="B Mitra" w:hint="cs"/>
          <w:sz w:val="24"/>
          <w:szCs w:val="24"/>
          <w:rtl/>
        </w:rPr>
        <w:t>).</w:t>
      </w:r>
    </w:p>
    <w:tbl>
      <w:tblPr>
        <w:tblStyle w:val="TableGrid"/>
        <w:tblpPr w:vertAnchor="text" w:tblpXSpec="right" w:tblpY="1"/>
        <w:tblOverlap w:val="never"/>
        <w:bidiVisual/>
        <w:tblW w:w="10341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39"/>
        <w:gridCol w:w="4084"/>
        <w:gridCol w:w="484"/>
        <w:gridCol w:w="484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762DC4" w:rsidTr="008C1B47">
        <w:trPr>
          <w:trHeight w:val="835"/>
        </w:trPr>
        <w:tc>
          <w:tcPr>
            <w:tcW w:w="4523" w:type="dxa"/>
            <w:gridSpan w:val="2"/>
            <w:tcBorders>
              <w:top w:val="thinThickSmallGap" w:sz="24" w:space="0" w:color="auto"/>
              <w:bottom w:val="single" w:sz="4" w:space="0" w:color="auto"/>
              <w:tr2bl w:val="single" w:sz="4" w:space="0" w:color="auto"/>
            </w:tcBorders>
          </w:tcPr>
          <w:p w:rsidR="00762DC4" w:rsidRDefault="00762DC4" w:rsidP="00DC3D37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</w:t>
            </w:r>
            <w:r w:rsidR="00624AAD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</w:t>
            </w:r>
            <w:r w:rsidR="002D6680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زمان</w:t>
            </w:r>
            <w:r>
              <w:rPr>
                <w:rFonts w:cs="B Mitra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بندی برحسب ماه</w:t>
            </w:r>
          </w:p>
          <w:p w:rsidR="00762DC4" w:rsidRPr="00AC5EFD" w:rsidRDefault="00762DC4" w:rsidP="00DC3D37">
            <w:pPr>
              <w:bidi/>
              <w:ind w:right="284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مراحل اجرا</w:t>
            </w:r>
          </w:p>
        </w:tc>
        <w:tc>
          <w:tcPr>
            <w:tcW w:w="484" w:type="dxa"/>
            <w:noWrap/>
            <w:tcFitText/>
            <w:vAlign w:val="center"/>
          </w:tcPr>
          <w:p w:rsidR="00762DC4" w:rsidRPr="000C7060" w:rsidRDefault="00624AAD" w:rsidP="00DC3D37">
            <w:pPr>
              <w:bidi/>
              <w:ind w:right="284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84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4C41A8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AC5EFD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AC5EFD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AC5EFD" w:rsidRDefault="00624AAD" w:rsidP="00DC3D37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485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8C1B47" w:rsidRPr="00FA7438" w:rsidRDefault="008C1B47" w:rsidP="008C1B47">
            <w:pPr>
              <w:bidi/>
              <w:ind w:right="284"/>
              <w:jc w:val="right"/>
              <w:rPr>
                <w:rFonts w:cs="B Mitra"/>
                <w:b/>
                <w:bCs/>
                <w:w w:val="89"/>
                <w:sz w:val="26"/>
                <w:szCs w:val="26"/>
                <w:rtl/>
                <w:lang w:bidi="fa-IR"/>
              </w:rPr>
            </w:pPr>
            <w:r w:rsidRPr="007B05BF">
              <w:rPr>
                <w:rFonts w:cs="B Mitra" w:hint="cs"/>
                <w:b/>
                <w:bCs/>
                <w:w w:val="61"/>
                <w:sz w:val="26"/>
                <w:szCs w:val="26"/>
                <w:rtl/>
                <w:lang w:bidi="fa-IR"/>
              </w:rPr>
              <w:t>0</w:t>
            </w:r>
            <w:r w:rsidRPr="007B05BF">
              <w:rPr>
                <w:rFonts w:cs="B Mitra" w:hint="cs"/>
                <w:b/>
                <w:bCs/>
                <w:spacing w:val="2"/>
                <w:w w:val="61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485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762DC4" w:rsidRPr="00FA7438" w:rsidRDefault="008C1B47" w:rsidP="008C1B47">
            <w:pPr>
              <w:bidi/>
              <w:ind w:right="284"/>
              <w:jc w:val="right"/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</w:pPr>
            <w:r w:rsidRPr="007B05BF">
              <w:rPr>
                <w:rFonts w:cs="B Mitra" w:hint="cs"/>
                <w:b/>
                <w:bCs/>
                <w:w w:val="61"/>
                <w:sz w:val="26"/>
                <w:szCs w:val="26"/>
                <w:rtl/>
                <w:lang w:bidi="fa-IR"/>
              </w:rPr>
              <w:t>1</w:t>
            </w:r>
            <w:r w:rsidRPr="007B05BF">
              <w:rPr>
                <w:rFonts w:cs="B Mitra" w:hint="cs"/>
                <w:b/>
                <w:bCs/>
                <w:spacing w:val="2"/>
                <w:w w:val="61"/>
                <w:sz w:val="26"/>
                <w:szCs w:val="26"/>
                <w:rtl/>
                <w:lang w:bidi="fa-IR"/>
              </w:rPr>
              <w:t>1</w:t>
            </w:r>
          </w:p>
        </w:tc>
        <w:tc>
          <w:tcPr>
            <w:tcW w:w="485" w:type="dxa"/>
            <w:noWrap/>
            <w:tcMar>
              <w:left w:w="0" w:type="dxa"/>
              <w:right w:w="0" w:type="dxa"/>
            </w:tcMar>
            <w:tcFitText/>
            <w:vAlign w:val="center"/>
          </w:tcPr>
          <w:p w:rsidR="00624AAD" w:rsidRPr="00FA7438" w:rsidRDefault="008C1B47" w:rsidP="008C1B47">
            <w:pPr>
              <w:bidi/>
              <w:ind w:right="284"/>
              <w:jc w:val="right"/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</w:pPr>
            <w:r w:rsidRPr="007B05BF">
              <w:rPr>
                <w:rFonts w:cs="B Mitra" w:hint="cs"/>
                <w:b/>
                <w:bCs/>
                <w:w w:val="47"/>
                <w:sz w:val="26"/>
                <w:szCs w:val="26"/>
                <w:rtl/>
                <w:lang w:bidi="fa-IR"/>
              </w:rPr>
              <w:t>21</w:t>
            </w:r>
          </w:p>
        </w:tc>
      </w:tr>
      <w:tr w:rsidR="00762DC4" w:rsidTr="00674E9A">
        <w:trPr>
          <w:trHeight w:val="624"/>
        </w:trPr>
        <w:tc>
          <w:tcPr>
            <w:tcW w:w="439" w:type="dxa"/>
            <w:tcBorders>
              <w:top w:val="single" w:sz="4" w:space="0" w:color="auto"/>
            </w:tcBorders>
            <w:noWrap/>
            <w:tcFitText/>
            <w:vAlign w:val="center"/>
          </w:tcPr>
          <w:p w:rsidR="00762DC4" w:rsidRPr="00AC5EFD" w:rsidRDefault="000C7060" w:rsidP="000C7060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1</w:t>
            </w:r>
          </w:p>
        </w:tc>
        <w:sdt>
          <w:sdtPr>
            <w:rPr>
              <w:rFonts w:cs="B Mitra"/>
              <w:sz w:val="28"/>
              <w:szCs w:val="28"/>
              <w:rtl/>
              <w:lang w:bidi="fa-IR"/>
            </w:rPr>
            <w:id w:val="426785385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084" w:type="dxa"/>
                <w:tcBorders>
                  <w:top w:val="single" w:sz="4" w:space="0" w:color="auto"/>
                </w:tcBorders>
                <w:vAlign w:val="center"/>
              </w:tcPr>
              <w:p w:rsidR="00762DC4" w:rsidRPr="00AC5EFD" w:rsidRDefault="007F1FDD" w:rsidP="007F1FDD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شناسایی سیستم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762DC4" w:rsidRPr="00E7240C" w:rsidRDefault="007F1FDD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1"/>
          </w:p>
        </w:tc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762DC4" w:rsidTr="00674E9A">
        <w:trPr>
          <w:trHeight w:val="624"/>
        </w:trPr>
        <w:tc>
          <w:tcPr>
            <w:tcW w:w="439" w:type="dxa"/>
            <w:noWrap/>
            <w:tcFitText/>
            <w:vAlign w:val="center"/>
          </w:tcPr>
          <w:p w:rsidR="00762DC4" w:rsidRDefault="000C7060" w:rsidP="000C7060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2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1830561372"/>
            <w:placeholder>
              <w:docPart w:val="A79D8329FC1F45678D784960AB28C2F2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762DC4" w:rsidRDefault="00E205C1" w:rsidP="00E205C1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مطالعه مقالات مشابه برای اعمال کنترل کننده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762DC4" w:rsidRPr="00E7240C" w:rsidRDefault="008A125F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 w:hint="cs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2"/>
          </w:p>
        </w:tc>
        <w:tc>
          <w:tcPr>
            <w:tcW w:w="484" w:type="dxa"/>
            <w:noWrap/>
            <w:tcFitText/>
            <w:vAlign w:val="center"/>
          </w:tcPr>
          <w:p w:rsidR="00762DC4" w:rsidRPr="00E7240C" w:rsidRDefault="007F1FDD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762DC4" w:rsidTr="00674E9A">
        <w:trPr>
          <w:trHeight w:val="624"/>
        </w:trPr>
        <w:tc>
          <w:tcPr>
            <w:tcW w:w="439" w:type="dxa"/>
            <w:noWrap/>
            <w:tcFitText/>
            <w:vAlign w:val="center"/>
          </w:tcPr>
          <w:p w:rsidR="00762DC4" w:rsidRDefault="000C7060" w:rsidP="000C7060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3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-576124876"/>
            <w:placeholder>
              <w:docPart w:val="CDF7C0FB83AE4CB4B7002D91030B379F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762DC4" w:rsidRDefault="00E205C1" w:rsidP="00E205C1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7E1DE2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شبیه</w:t>
                </w:r>
                <w:r w:rsidRPr="007E1DE2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7E1DE2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سازی</w:t>
                </w:r>
                <w:r w:rsidRPr="007E1DE2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7E1DE2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سیستم</w:t>
                </w: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3"/>
          </w:p>
        </w:tc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E205C1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762DC4" w:rsidTr="00674E9A">
        <w:trPr>
          <w:trHeight w:val="624"/>
        </w:trPr>
        <w:tc>
          <w:tcPr>
            <w:tcW w:w="439" w:type="dxa"/>
            <w:noWrap/>
            <w:tcFitText/>
            <w:vAlign w:val="center"/>
          </w:tcPr>
          <w:p w:rsidR="00762DC4" w:rsidRDefault="000C7060" w:rsidP="000C7060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4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-81835108"/>
            <w:placeholder>
              <w:docPart w:val="31594C07C70A484C985F5B5A0B616156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762DC4" w:rsidRDefault="00E205C1" w:rsidP="000C7060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2016B1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راه</w:t>
                </w:r>
                <w:r w:rsidRPr="00095A35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اندازی</w:t>
                </w:r>
                <w:r w:rsidRPr="00095A35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موتورها</w:t>
                </w:r>
                <w:r w:rsidRPr="00095A35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و</w:t>
                </w:r>
                <w:r w:rsidRPr="00095A35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095A35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درایورها</w:t>
                </w: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4"/>
          </w:p>
        </w:tc>
        <w:tc>
          <w:tcPr>
            <w:tcW w:w="484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E205C1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E205C1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762DC4" w:rsidRPr="00E7240C" w:rsidRDefault="00497F63" w:rsidP="000C7060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E205C1" w:rsidTr="00674E9A">
        <w:trPr>
          <w:trHeight w:val="624"/>
        </w:trPr>
        <w:tc>
          <w:tcPr>
            <w:tcW w:w="439" w:type="dxa"/>
            <w:noWrap/>
            <w:tcFitText/>
            <w:vAlign w:val="center"/>
          </w:tcPr>
          <w:p w:rsidR="00E205C1" w:rsidRDefault="00E205C1" w:rsidP="00E205C1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-99722127"/>
            <w:placeholder>
              <w:docPart w:val="FA428281F15849338BF6AB380FE5874A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E205C1" w:rsidRDefault="00E205C1" w:rsidP="00E205C1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3C3073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راه</w:t>
                </w:r>
                <w:r w:rsidRPr="003C3073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3C3073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اندازی</w:t>
                </w:r>
                <w:r w:rsidRPr="003C3073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 w:rsidRPr="003C3073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>سنسور</w:t>
                </w:r>
                <w:r w:rsidRPr="003C3073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bookmarkStart w:id="5" w:name="Check5"/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  <w:bookmarkEnd w:id="5"/>
          </w:p>
        </w:tc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E205C1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E205C1" w:rsidRPr="00E7240C" w:rsidTr="004C0806">
        <w:trPr>
          <w:trHeight w:val="624"/>
        </w:trPr>
        <w:tc>
          <w:tcPr>
            <w:tcW w:w="439" w:type="dxa"/>
            <w:noWrap/>
            <w:tcFitText/>
            <w:vAlign w:val="center"/>
          </w:tcPr>
          <w:p w:rsidR="00E205C1" w:rsidRDefault="00E205C1" w:rsidP="004C0806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750785306"/>
            <w:placeholder>
              <w:docPart w:val="E7CA275B2583497F978FCD7DA6471A8E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E205C1" w:rsidRDefault="00E205C1" w:rsidP="00E205C1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ترکیب داده های سنسور و سیمولینک برای اجرا به صورت </w:t>
                </w:r>
                <w:r>
                  <w:rPr>
                    <w:rFonts w:cs="B Mitra"/>
                    <w:sz w:val="28"/>
                    <w:szCs w:val="28"/>
                    <w:lang w:bidi="fa-IR"/>
                  </w:rPr>
                  <w:t>Real Time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E205C1" w:rsidRPr="00E7240C" w:rsidTr="004C0806">
        <w:trPr>
          <w:trHeight w:val="624"/>
        </w:trPr>
        <w:tc>
          <w:tcPr>
            <w:tcW w:w="439" w:type="dxa"/>
            <w:noWrap/>
            <w:tcFitText/>
            <w:vAlign w:val="center"/>
          </w:tcPr>
          <w:p w:rsidR="00E205C1" w:rsidRDefault="00E205C1" w:rsidP="004C0806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1580638826"/>
            <w:placeholder>
              <w:docPart w:val="3CB74247EB8E4EBD825E36575F28EE92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E205C1" w:rsidRDefault="002B3D53" w:rsidP="002B3D53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پیاده سازی و کنترل زوایای </w:t>
                </w:r>
                <w:proofErr w:type="spellStart"/>
                <w:r>
                  <w:rPr>
                    <w:rFonts w:cs="B Mitra"/>
                    <w:sz w:val="28"/>
                    <w:szCs w:val="28"/>
                    <w:lang w:bidi="fa-IR"/>
                  </w:rPr>
                  <w:t>roll,pitch,yaw</w:t>
                </w:r>
                <w:proofErr w:type="spellEnd"/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4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E205C1" w:rsidRPr="00E7240C" w:rsidRDefault="00E205C1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  <w:tr w:rsidR="002B3D53" w:rsidRPr="00E7240C" w:rsidTr="004C0806">
        <w:trPr>
          <w:trHeight w:val="624"/>
        </w:trPr>
        <w:tc>
          <w:tcPr>
            <w:tcW w:w="439" w:type="dxa"/>
            <w:noWrap/>
            <w:tcFitText/>
            <w:vAlign w:val="center"/>
          </w:tcPr>
          <w:p w:rsidR="002B3D53" w:rsidRDefault="002B3D53" w:rsidP="004C0806">
            <w:pPr>
              <w:bidi/>
              <w:ind w:right="284"/>
              <w:jc w:val="center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070D">
              <w:rPr>
                <w:rFonts w:cs="B Mitra" w:hint="cs"/>
                <w:sz w:val="28"/>
                <w:szCs w:val="28"/>
                <w:rtl/>
                <w:lang w:bidi="fa-IR"/>
              </w:rPr>
              <w:t>5</w:t>
            </w:r>
          </w:p>
        </w:tc>
        <w:sdt>
          <w:sdtPr>
            <w:rPr>
              <w:rFonts w:cs="B Mitra" w:hint="cs"/>
              <w:sz w:val="28"/>
              <w:szCs w:val="28"/>
              <w:rtl/>
              <w:lang w:bidi="fa-IR"/>
            </w:rPr>
            <w:id w:val="1898157704"/>
            <w:placeholder>
              <w:docPart w:val="BABAB47AFA5D4054A08D8497FA8F3C8C"/>
            </w:placeholder>
            <w:text/>
          </w:sdtPr>
          <w:sdtEndPr/>
          <w:sdtContent>
            <w:tc>
              <w:tcPr>
                <w:tcW w:w="4084" w:type="dxa"/>
                <w:vAlign w:val="center"/>
              </w:tcPr>
              <w:p w:rsidR="002B3D53" w:rsidRDefault="002B3D53" w:rsidP="002B3D53">
                <w:pPr>
                  <w:bidi/>
                  <w:ind w:right="284"/>
                  <w:rPr>
                    <w:rFonts w:cs="B Mitra"/>
                    <w:sz w:val="28"/>
                    <w:szCs w:val="28"/>
                    <w:rtl/>
                    <w:lang w:bidi="fa-IR"/>
                  </w:rPr>
                </w:pPr>
                <w:r w:rsidRPr="003C3073"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 </w:t>
                </w:r>
                <w:r>
                  <w:rPr>
                    <w:rFonts w:cs="B Mitra" w:hint="cs"/>
                    <w:sz w:val="28"/>
                    <w:szCs w:val="28"/>
                    <w:rtl/>
                    <w:lang w:bidi="fa-IR"/>
                  </w:rPr>
                  <w:t xml:space="preserve">پیاده سازی و کنترل </w:t>
                </w:r>
                <w:proofErr w:type="spellStart"/>
                <w:r>
                  <w:rPr>
                    <w:rFonts w:cs="B Mitra"/>
                    <w:sz w:val="28"/>
                    <w:szCs w:val="28"/>
                    <w:lang w:bidi="fa-IR"/>
                  </w:rPr>
                  <w:t>x,y,z</w:t>
                </w:r>
                <w:proofErr w:type="spellEnd"/>
                <w:r w:rsidRPr="003C3073">
                  <w:rPr>
                    <w:rFonts w:cs="B Mitra"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</w:tc>
          </w:sdtContent>
        </w:sdt>
        <w:tc>
          <w:tcPr>
            <w:tcW w:w="484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4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  <w:tc>
          <w:tcPr>
            <w:tcW w:w="485" w:type="dxa"/>
            <w:noWrap/>
            <w:tcFitText/>
            <w:vAlign w:val="center"/>
          </w:tcPr>
          <w:p w:rsidR="002B3D53" w:rsidRPr="00E7240C" w:rsidRDefault="002B3D53" w:rsidP="004C0806">
            <w:pPr>
              <w:bidi/>
              <w:ind w:right="284"/>
              <w:rPr>
                <w:rFonts w:cs="B Mitra"/>
                <w:sz w:val="24"/>
                <w:szCs w:val="24"/>
                <w:rtl/>
                <w:lang w:bidi="fa-IR"/>
              </w:rPr>
            </w:pP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Pr="000F070D">
              <w:rPr>
                <w:rFonts w:cs="B Mitra"/>
                <w:w w:val="15"/>
                <w:sz w:val="24"/>
                <w:szCs w:val="24"/>
                <w:lang w:bidi="fa-IR"/>
              </w:rPr>
              <w:instrText>FORMCHECKBOX</w:instrText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instrText xml:space="preserve"> </w:instrText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</w:r>
            <w:r w:rsidR="002800EC"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separate"/>
            </w:r>
            <w:r w:rsidRPr="000F070D">
              <w:rPr>
                <w:rFonts w:cs="B Mitra"/>
                <w:w w:val="15"/>
                <w:sz w:val="24"/>
                <w:szCs w:val="24"/>
                <w:rtl/>
                <w:lang w:bidi="fa-IR"/>
              </w:rPr>
              <w:fldChar w:fldCharType="end"/>
            </w:r>
          </w:p>
        </w:tc>
      </w:tr>
    </w:tbl>
    <w:p w:rsidR="009813C5" w:rsidRPr="009813C5" w:rsidRDefault="009813C5" w:rsidP="001328CB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b/>
          <w:bCs/>
          <w:sz w:val="8"/>
          <w:szCs w:val="4"/>
          <w:rtl/>
        </w:rPr>
      </w:pPr>
    </w:p>
    <w:p w:rsidR="001328CB" w:rsidRPr="001328CB" w:rsidRDefault="001328CB" w:rsidP="001E4A24">
      <w:pPr>
        <w:autoSpaceDE w:val="0"/>
        <w:autoSpaceDN w:val="0"/>
        <w:bidi/>
        <w:adjustRightInd w:val="0"/>
        <w:spacing w:after="0" w:line="240" w:lineRule="auto"/>
        <w:rPr>
          <w:rFonts w:ascii="Nazanin" w:hAnsi="Nazanin,Bold" w:cs="B Mitra"/>
          <w:b/>
          <w:bCs/>
          <w:sz w:val="24"/>
          <w:szCs w:val="24"/>
        </w:rPr>
      </w:pPr>
      <w:r w:rsidRPr="001328CB">
        <w:rPr>
          <w:rFonts w:ascii="Nazanin,Bold" w:hAnsi="Nazanin,Bold" w:cs="B Mitra"/>
          <w:b/>
          <w:bCs/>
          <w:sz w:val="24"/>
          <w:szCs w:val="24"/>
          <w:rtl/>
        </w:rPr>
        <w:lastRenderedPageBreak/>
        <w:t>نرم</w:t>
      </w:r>
      <w:r w:rsidRPr="001328CB">
        <w:rPr>
          <w:rFonts w:ascii="Nazanin,Bold" w:hAnsi="Nazanin,Bold" w:cs="B Mitra"/>
          <w:b/>
          <w:bCs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b/>
          <w:bCs/>
          <w:sz w:val="24"/>
          <w:szCs w:val="24"/>
          <w:rtl/>
        </w:rPr>
        <w:t>افزار</w:t>
      </w:r>
      <w:r w:rsidRPr="001328CB">
        <w:rPr>
          <w:rFonts w:ascii="Nazanin" w:hAnsi="Nazanin,Bold" w:cs="B Mitra"/>
          <w:b/>
          <w:bCs/>
          <w:sz w:val="24"/>
          <w:szCs w:val="24"/>
        </w:rPr>
        <w:t xml:space="preserve">/ </w:t>
      </w:r>
      <w:r w:rsidRPr="001328CB">
        <w:rPr>
          <w:rFonts w:ascii="Nazanin,Bold" w:hAnsi="Nazanin,Bold" w:cs="B Mitra"/>
          <w:b/>
          <w:bCs/>
          <w:sz w:val="24"/>
          <w:szCs w:val="24"/>
          <w:rtl/>
        </w:rPr>
        <w:t>سخت</w:t>
      </w:r>
      <w:r w:rsidRPr="001328CB">
        <w:rPr>
          <w:rFonts w:ascii="Nazanin,Bold" w:hAnsi="Nazanin,Bold" w:cs="B Mitra"/>
          <w:b/>
          <w:bCs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b/>
          <w:bCs/>
          <w:sz w:val="24"/>
          <w:szCs w:val="24"/>
          <w:rtl/>
        </w:rPr>
        <w:t>افزار</w:t>
      </w:r>
      <w:r w:rsidRPr="001328CB">
        <w:rPr>
          <w:rFonts w:ascii="Nazanin,Bold" w:hAnsi="Nazanin,Bold" w:cs="B Mitra"/>
          <w:b/>
          <w:bCs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b/>
          <w:bCs/>
          <w:sz w:val="24"/>
          <w:szCs w:val="24"/>
          <w:rtl/>
        </w:rPr>
        <w:t>مورد</w:t>
      </w:r>
      <w:r w:rsidRPr="001328CB">
        <w:rPr>
          <w:rFonts w:ascii="Nazanin,Bold" w:hAnsi="Nazanin,Bold" w:cs="B Mitra"/>
          <w:b/>
          <w:bCs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b/>
          <w:bCs/>
          <w:sz w:val="24"/>
          <w:szCs w:val="24"/>
          <w:rtl/>
        </w:rPr>
        <w:t>نياز</w:t>
      </w:r>
      <w:r w:rsidRPr="001328CB">
        <w:rPr>
          <w:rFonts w:ascii="Nazanin" w:hAnsi="Nazanin,Bold" w:cs="B Mitra"/>
          <w:b/>
          <w:bCs/>
          <w:sz w:val="24"/>
          <w:szCs w:val="24"/>
        </w:rPr>
        <w:t>:</w:t>
      </w:r>
      <w:r>
        <w:rPr>
          <w:rFonts w:ascii="Nazanin" w:hAnsi="Nazanin,Bold" w:cs="B Mitra" w:hint="cs"/>
          <w:b/>
          <w:bCs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b/>
            <w:bCs/>
            <w:sz w:val="24"/>
            <w:szCs w:val="24"/>
            <w:rtl/>
          </w:rPr>
          <w:id w:val="-1515529699"/>
          <w:placeholder>
            <w:docPart w:val="DefaultPlaceholder_-1854013440"/>
          </w:placeholder>
          <w:text/>
        </w:sdtPr>
        <w:sdtEndPr/>
        <w:sdtContent>
          <w:r w:rsidR="001E4A24">
            <w:rPr>
              <w:rFonts w:ascii="Nazanin" w:hAnsi="Nazanin,Bold" w:cs="B Mitra" w:hint="cs"/>
              <w:b/>
              <w:bCs/>
              <w:sz w:val="24"/>
              <w:szCs w:val="24"/>
              <w:rtl/>
            </w:rPr>
            <w:t>رزبری پای-محیط متلب-محیط پایتون-سنسور ممز</w:t>
          </w:r>
          <w:r w:rsidR="007F1FDD">
            <w:rPr>
              <w:rFonts w:ascii="Nazanin" w:hAnsi="Nazanin,Bold" w:cs="B Mitra" w:hint="cs"/>
              <w:b/>
              <w:bCs/>
              <w:sz w:val="24"/>
              <w:szCs w:val="24"/>
              <w:rtl/>
            </w:rPr>
            <w:t>-موتور-درایور-باطری-بدنه</w:t>
          </w:r>
        </w:sdtContent>
      </w:sdt>
    </w:p>
    <w:p w:rsidR="001328CB" w:rsidRPr="001328CB" w:rsidRDefault="001328CB" w:rsidP="00547F30">
      <w:pPr>
        <w:autoSpaceDE w:val="0"/>
        <w:autoSpaceDN w:val="0"/>
        <w:bidi/>
        <w:adjustRightInd w:val="0"/>
        <w:spacing w:after="0" w:line="240" w:lineRule="auto"/>
        <w:rPr>
          <w:rFonts w:ascii="Nazanin" w:hAnsi="Nazanin,Bold" w:cs="B Mitra"/>
          <w:sz w:val="24"/>
          <w:szCs w:val="24"/>
        </w:rPr>
      </w:pPr>
      <w:r w:rsidRPr="001328CB">
        <w:rPr>
          <w:rFonts w:ascii="Nazanin,Bold" w:hAnsi="Nazanin,Bold" w:cs="B Mitra"/>
          <w:sz w:val="24"/>
          <w:szCs w:val="24"/>
          <w:rtl/>
        </w:rPr>
        <w:t>ت</w:t>
      </w:r>
      <w:r w:rsidRPr="001328CB">
        <w:rPr>
          <w:rFonts w:ascii="Nazanin,Bold" w:hAnsi="Nazanin,Bold" w:cs="B Mitra" w:hint="cs"/>
          <w:sz w:val="24"/>
          <w:szCs w:val="24"/>
          <w:rtl/>
        </w:rPr>
        <w:t>وجه:</w:t>
      </w:r>
      <w:r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حداقل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زمان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اجراي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پروژه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  <w:lang w:bidi="fa-IR"/>
        </w:rPr>
        <w:t>۴</w:t>
      </w:r>
      <w:r w:rsidR="00547F30" w:rsidRPr="00547F30">
        <w:rPr>
          <w:rFonts w:ascii="Nazanin,Bold" w:hAnsi="Nazanin,Bold" w:cs="B Mitra" w:hint="cs"/>
          <w:sz w:val="16"/>
          <w:szCs w:val="16"/>
          <w:rtl/>
          <w:lang w:bidi="fa-IR"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ماه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پس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از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زمان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تحويل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اين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فرم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به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گروه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است</w:t>
      </w:r>
      <w:r w:rsidR="00547F30">
        <w:rPr>
          <w:rFonts w:ascii="Nazanin,Bold" w:hAnsi="Nazanin,Bold" w:cs="B Mitra" w:hint="cs"/>
          <w:sz w:val="24"/>
          <w:szCs w:val="24"/>
          <w:rtl/>
        </w:rPr>
        <w:t xml:space="preserve"> (</w:t>
      </w:r>
      <w:r w:rsidRPr="001328CB">
        <w:rPr>
          <w:rFonts w:ascii="Nazanin,Bold" w:hAnsi="Nazanin,Bold" w:cs="B Mitra"/>
          <w:sz w:val="24"/>
          <w:szCs w:val="24"/>
          <w:rtl/>
        </w:rPr>
        <w:t>حداکثر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پس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از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يک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ماه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کاري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پيشنهاد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پروژه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در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گروه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مطرح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و</w:t>
      </w:r>
      <w:r w:rsidR="00547F30" w:rsidRPr="00547F30">
        <w:rPr>
          <w:rFonts w:ascii="Nazanin,Bold" w:hAnsi="Nazanin,Bold" w:cs="B Mitra" w:hint="cs"/>
          <w:sz w:val="16"/>
          <w:szCs w:val="16"/>
          <w:rtl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تصويب</w:t>
      </w:r>
      <w:r w:rsidR="00547F30">
        <w:rPr>
          <w:rFonts w:ascii="Nazanin,Bold" w:hAnsi="Nazanin,Bold" w:cs="B Mitra"/>
          <w:sz w:val="24"/>
          <w:szCs w:val="24"/>
          <w:rtl/>
        </w:rPr>
        <w:softHyphen/>
      </w:r>
      <w:r w:rsidRPr="001328CB">
        <w:rPr>
          <w:rFonts w:ascii="Nazanin,Bold" w:hAnsi="Nazanin,Bold" w:cs="B Mitra"/>
          <w:sz w:val="24"/>
          <w:szCs w:val="24"/>
          <w:rtl/>
        </w:rPr>
        <w:t>مي</w:t>
      </w:r>
      <w:r w:rsidR="00547F30">
        <w:rPr>
          <w:rFonts w:ascii="Nazanin,Bold" w:hAnsi="Nazanin,Bold" w:cs="B Mitra"/>
          <w:sz w:val="24"/>
          <w:szCs w:val="24"/>
          <w:rtl/>
        </w:rPr>
        <w:softHyphen/>
      </w:r>
      <w:r w:rsidRPr="001328CB">
        <w:rPr>
          <w:rFonts w:ascii="Nazanin,Bold" w:hAnsi="Nazanin,Bold" w:cs="B Mitra"/>
          <w:sz w:val="24"/>
          <w:szCs w:val="24"/>
          <w:rtl/>
        </w:rPr>
        <w:t>گردد</w:t>
      </w:r>
      <w:r>
        <w:rPr>
          <w:rFonts w:ascii="Nazanin" w:hAnsi="Nazanin,Bold" w:cs="B Mitra" w:hint="cs"/>
          <w:sz w:val="24"/>
          <w:szCs w:val="24"/>
          <w:rtl/>
        </w:rPr>
        <w:t>).</w:t>
      </w:r>
    </w:p>
    <w:p w:rsidR="001328CB" w:rsidRPr="001328CB" w:rsidRDefault="001328CB" w:rsidP="001328CB">
      <w:pPr>
        <w:autoSpaceDE w:val="0"/>
        <w:autoSpaceDN w:val="0"/>
        <w:bidi/>
        <w:adjustRightInd w:val="0"/>
        <w:spacing w:after="0" w:line="240" w:lineRule="auto"/>
        <w:rPr>
          <w:rFonts w:ascii="Nazanin" w:hAnsi="Nazanin,Bold" w:cs="B Mitra"/>
          <w:sz w:val="24"/>
          <w:szCs w:val="24"/>
        </w:rPr>
      </w:pPr>
      <w:r w:rsidRPr="001328CB">
        <w:rPr>
          <w:rFonts w:ascii="Nazanin,Bold" w:hAnsi="Nazanin,Bold" w:cs="B Mitra"/>
          <w:sz w:val="24"/>
          <w:szCs w:val="24"/>
          <w:rtl/>
        </w:rPr>
        <w:t>پيش</w:t>
      </w:r>
      <w:r w:rsidRPr="001328CB">
        <w:rPr>
          <w:rFonts w:ascii="Nazanin,Bold" w:hAnsi="Nazanin,Bold" w:cs="B Mitra"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بيني</w:t>
      </w:r>
      <w:r w:rsidRPr="001328CB">
        <w:rPr>
          <w:rFonts w:ascii="Nazanin,Bold" w:hAnsi="Nazanin,Bold" w:cs="B Mitra"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تاريخ</w:t>
      </w:r>
      <w:r w:rsidRPr="001328CB">
        <w:rPr>
          <w:rFonts w:ascii="Nazanin,Bold" w:hAnsi="Nazanin,Bold" w:cs="B Mitra"/>
          <w:sz w:val="24"/>
          <w:szCs w:val="24"/>
        </w:rPr>
        <w:t xml:space="preserve"> </w:t>
      </w:r>
      <w:r w:rsidRPr="001328CB">
        <w:rPr>
          <w:rFonts w:ascii="Nazanin,Bold" w:hAnsi="Nazanin,Bold" w:cs="B Mitra"/>
          <w:sz w:val="24"/>
          <w:szCs w:val="24"/>
          <w:rtl/>
        </w:rPr>
        <w:t>دفاع</w:t>
      </w:r>
      <w:r w:rsidRPr="001328CB">
        <w:rPr>
          <w:rFonts w:ascii="Nazanin,Bold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/>
          <w:sz w:val="24"/>
          <w:szCs w:val="24"/>
        </w:rPr>
        <w:t>:</w:t>
      </w:r>
      <w:r w:rsidRPr="001328CB">
        <w:rPr>
          <w:rFonts w:ascii="Nazanin" w:hAnsi="Nazanin,Bold" w:cs="B Mitra" w:hint="cs"/>
          <w:sz w:val="24"/>
          <w:szCs w:val="24"/>
          <w:rtl/>
        </w:rPr>
        <w:t>تیر</w:t>
      </w:r>
      <w:r>
        <w:rPr>
          <w:rFonts w:ascii="Nazanin" w:hAnsi="Nazanin,Bold" w:cs="B Mitra" w:hint="cs"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sz w:val="24"/>
            <w:szCs w:val="24"/>
            <w:rtl/>
          </w:rPr>
          <w:id w:val="1515959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4"/>
              <w:szCs w:val="24"/>
              <w:rtl/>
            </w:rPr>
            <w:t>☐</w:t>
          </w:r>
        </w:sdtContent>
      </w:sdt>
      <w:r>
        <w:rPr>
          <w:rFonts w:ascii="Nazanin" w:hAnsi="Nazanin,Bold" w:cs="B Mitra" w:hint="cs"/>
          <w:sz w:val="24"/>
          <w:szCs w:val="24"/>
          <w:rtl/>
        </w:rPr>
        <w:t xml:space="preserve">    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="00844056">
        <w:rPr>
          <w:rFonts w:ascii="Nazanin" w:hAnsi="Nazanin,Bold" w:cs="B Mitra" w:hint="cs"/>
          <w:sz w:val="24"/>
          <w:szCs w:val="24"/>
          <w:rtl/>
        </w:rPr>
        <w:t xml:space="preserve">  </w:t>
      </w:r>
      <w:r w:rsidRPr="001328CB">
        <w:rPr>
          <w:rFonts w:ascii="Nazanin" w:hAnsi="Nazanin,Bold" w:cs="B Mitra" w:hint="cs"/>
          <w:sz w:val="24"/>
          <w:szCs w:val="24"/>
          <w:rtl/>
        </w:rPr>
        <w:t>شهریور</w:t>
      </w:r>
      <w:r>
        <w:rPr>
          <w:rFonts w:ascii="Nazanin" w:hAnsi="Nazanin,Bold" w:cs="B Mitra" w:hint="cs"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sz w:val="24"/>
            <w:szCs w:val="24"/>
            <w:rtl/>
          </w:rPr>
          <w:id w:val="643012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Segoe UI Symbol" w:eastAsia="MS Gothic" w:hAnsi="Segoe UI Symbol" w:cs="Segoe UI Symbol" w:hint="cs"/>
              <w:sz w:val="24"/>
              <w:szCs w:val="24"/>
              <w:rtl/>
            </w:rPr>
            <w:t>☐</w:t>
          </w:r>
        </w:sdtContent>
      </w:sdt>
      <w:r>
        <w:rPr>
          <w:rFonts w:ascii="Nazanin" w:hAnsi="Nazanin,Bold" w:cs="B Mitra" w:hint="cs"/>
          <w:sz w:val="24"/>
          <w:szCs w:val="24"/>
          <w:rtl/>
        </w:rPr>
        <w:t xml:space="preserve">       </w:t>
      </w:r>
      <w:r w:rsidR="00844056">
        <w:rPr>
          <w:rFonts w:ascii="Nazanin" w:hAnsi="Nazanin,Bold" w:cs="B Mitra" w:hint="cs"/>
          <w:sz w:val="24"/>
          <w:szCs w:val="24"/>
          <w:rtl/>
        </w:rPr>
        <w:t xml:space="preserve">   </w:t>
      </w:r>
      <w:r w:rsidRPr="001328CB">
        <w:rPr>
          <w:rFonts w:ascii="Nazanin" w:hAnsi="Nazanin,Bold" w:cs="B Mitra" w:hint="cs"/>
          <w:sz w:val="24"/>
          <w:szCs w:val="24"/>
          <w:rtl/>
        </w:rPr>
        <w:t>آبان</w:t>
      </w:r>
      <w:r>
        <w:rPr>
          <w:rFonts w:ascii="Nazanin" w:hAnsi="Nazanin,Bold" w:cs="B Mitra" w:hint="cs"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sz w:val="24"/>
            <w:szCs w:val="24"/>
            <w:rtl/>
          </w:rPr>
          <w:id w:val="386842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0BC7">
            <w:rPr>
              <w:rFonts w:ascii="Segoe UI Symbol" w:eastAsia="MS Gothic" w:hAnsi="Segoe UI Symbol" w:cs="Segoe UI Symbol" w:hint="cs"/>
              <w:sz w:val="24"/>
              <w:szCs w:val="24"/>
              <w:rtl/>
            </w:rPr>
            <w:t>☐</w:t>
          </w:r>
        </w:sdtContent>
      </w:sdt>
      <w:r>
        <w:rPr>
          <w:rFonts w:ascii="Nazanin" w:hAnsi="Nazanin,Bold" w:cs="B Mitra" w:hint="cs"/>
          <w:sz w:val="24"/>
          <w:szCs w:val="24"/>
          <w:rtl/>
        </w:rPr>
        <w:t xml:space="preserve">       </w:t>
      </w:r>
      <w:r w:rsidR="00844056">
        <w:rPr>
          <w:rFonts w:ascii="Nazanin" w:hAnsi="Nazanin,Bold" w:cs="B Mitra" w:hint="cs"/>
          <w:sz w:val="24"/>
          <w:szCs w:val="24"/>
          <w:rtl/>
        </w:rPr>
        <w:t xml:space="preserve">    </w:t>
      </w:r>
      <w:r w:rsidRPr="001328CB">
        <w:rPr>
          <w:rFonts w:ascii="Nazanin" w:hAnsi="Nazanin,Bold" w:cs="B Mitra" w:hint="cs"/>
          <w:sz w:val="24"/>
          <w:szCs w:val="24"/>
          <w:rtl/>
        </w:rPr>
        <w:t>اسفند</w:t>
      </w:r>
      <w:r>
        <w:rPr>
          <w:rFonts w:ascii="Nazanin" w:hAnsi="Nazanin,Bold" w:cs="B Mitra" w:hint="cs"/>
          <w:sz w:val="24"/>
          <w:szCs w:val="24"/>
          <w:rtl/>
        </w:rPr>
        <w:t xml:space="preserve"> </w:t>
      </w:r>
      <w:sdt>
        <w:sdtPr>
          <w:rPr>
            <w:rFonts w:ascii="Nazanin" w:hAnsi="Nazanin,Bold" w:cs="B Mitra" w:hint="cs"/>
            <w:sz w:val="24"/>
            <w:szCs w:val="24"/>
            <w:rtl/>
          </w:rPr>
          <w:id w:val="5693139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E0BC7">
            <w:rPr>
              <w:rFonts w:ascii="Segoe UI Symbol" w:eastAsia="MS Gothic" w:hAnsi="Segoe UI Symbol" w:cs="Segoe UI Symbol" w:hint="cs"/>
              <w:sz w:val="24"/>
              <w:szCs w:val="24"/>
              <w:rtl/>
            </w:rPr>
            <w:t>☒</w:t>
          </w:r>
        </w:sdtContent>
      </w:sdt>
    </w:p>
    <w:p w:rsidR="00C94B96" w:rsidRPr="009F25E4" w:rsidRDefault="001328CB" w:rsidP="009F25E4">
      <w:pPr>
        <w:autoSpaceDE w:val="0"/>
        <w:autoSpaceDN w:val="0"/>
        <w:bidi/>
        <w:adjustRightInd w:val="0"/>
        <w:spacing w:after="0" w:line="240" w:lineRule="auto"/>
        <w:rPr>
          <w:rFonts w:ascii="Nazanin,Bold" w:hAnsi="Nazanin,Bold" w:cs="B Mitra"/>
          <w:sz w:val="24"/>
          <w:szCs w:val="24"/>
          <w:rtl/>
        </w:rPr>
      </w:pPr>
      <w:r w:rsidRPr="001328CB">
        <w:rPr>
          <w:rFonts w:ascii="Nazanin" w:hAnsi="Nazanin,Bold" w:cs="B Mitra" w:hint="cs"/>
          <w:sz w:val="24"/>
          <w:szCs w:val="24"/>
          <w:rtl/>
        </w:rPr>
        <w:t>توجه</w:t>
      </w:r>
      <w:r>
        <w:rPr>
          <w:rFonts w:ascii="Nazanin" w:hAnsi="Nazanin,Bold" w:cs="B Mitra" w:hint="cs"/>
          <w:sz w:val="24"/>
          <w:szCs w:val="24"/>
          <w:rtl/>
        </w:rPr>
        <w:t xml:space="preserve">: </w:t>
      </w:r>
      <w:r w:rsidRPr="001328CB">
        <w:rPr>
          <w:rFonts w:ascii="Nazanin" w:hAnsi="Nazanin,Bold" w:cs="B Mitra" w:hint="cs"/>
          <w:sz w:val="24"/>
          <w:szCs w:val="24"/>
          <w:rtl/>
        </w:rPr>
        <w:t>پس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از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بررسی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تاریخ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هاي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مورد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درخواست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توسط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مدیر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گروه،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تاریخ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قطعی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اعلام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خواهد</w:t>
      </w:r>
      <w:r w:rsidRPr="001328CB">
        <w:rPr>
          <w:rFonts w:ascii="Nazanin" w:hAnsi="Nazanin,Bold" w:cs="B Mitra"/>
          <w:sz w:val="24"/>
          <w:szCs w:val="24"/>
        </w:rPr>
        <w:t xml:space="preserve"> </w:t>
      </w:r>
      <w:r w:rsidRPr="001328CB">
        <w:rPr>
          <w:rFonts w:ascii="Nazanin" w:hAnsi="Nazanin,Bold" w:cs="B Mitra" w:hint="cs"/>
          <w:sz w:val="24"/>
          <w:szCs w:val="24"/>
          <w:rtl/>
        </w:rPr>
        <w:t>شد</w:t>
      </w:r>
      <w:r>
        <w:rPr>
          <w:rFonts w:ascii="Nazanin" w:hAnsi="Nazanin,Bold" w:cs="B Mitra" w:hint="cs"/>
          <w:sz w:val="24"/>
          <w:szCs w:val="24"/>
          <w:rtl/>
        </w:rPr>
        <w:t>.</w:t>
      </w:r>
    </w:p>
    <w:sectPr w:rsidR="00C94B96" w:rsidRPr="009F25E4" w:rsidSect="0072721C">
      <w:pgSz w:w="11906" w:h="16838" w:code="9"/>
      <w:pgMar w:top="680" w:right="737" w:bottom="680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tr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azani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Mitra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5"/>
    <w:rsid w:val="0000354C"/>
    <w:rsid w:val="0003552D"/>
    <w:rsid w:val="0007494E"/>
    <w:rsid w:val="000B0DB0"/>
    <w:rsid w:val="000C1881"/>
    <w:rsid w:val="000C2091"/>
    <w:rsid w:val="000C7060"/>
    <w:rsid w:val="000D717D"/>
    <w:rsid w:val="000F070D"/>
    <w:rsid w:val="001328CB"/>
    <w:rsid w:val="00175F55"/>
    <w:rsid w:val="00176C71"/>
    <w:rsid w:val="001A3232"/>
    <w:rsid w:val="001A71C6"/>
    <w:rsid w:val="001B142C"/>
    <w:rsid w:val="001C119C"/>
    <w:rsid w:val="001D5D36"/>
    <w:rsid w:val="001D6474"/>
    <w:rsid w:val="001E0BC7"/>
    <w:rsid w:val="001E4A24"/>
    <w:rsid w:val="002041EA"/>
    <w:rsid w:val="002266B6"/>
    <w:rsid w:val="00242E4A"/>
    <w:rsid w:val="002505AF"/>
    <w:rsid w:val="00254E0B"/>
    <w:rsid w:val="002679BC"/>
    <w:rsid w:val="00272F81"/>
    <w:rsid w:val="00275DA6"/>
    <w:rsid w:val="002800EC"/>
    <w:rsid w:val="002B0F24"/>
    <w:rsid w:val="002B3D53"/>
    <w:rsid w:val="002D5DD1"/>
    <w:rsid w:val="002D6680"/>
    <w:rsid w:val="003258B3"/>
    <w:rsid w:val="00363D16"/>
    <w:rsid w:val="00367CEF"/>
    <w:rsid w:val="00393ACD"/>
    <w:rsid w:val="003C50B6"/>
    <w:rsid w:val="003D2495"/>
    <w:rsid w:val="003E0FC1"/>
    <w:rsid w:val="003F18D6"/>
    <w:rsid w:val="003F37E3"/>
    <w:rsid w:val="0040788F"/>
    <w:rsid w:val="00435315"/>
    <w:rsid w:val="00444926"/>
    <w:rsid w:val="00446D0E"/>
    <w:rsid w:val="00455F6A"/>
    <w:rsid w:val="00465142"/>
    <w:rsid w:val="00482F4D"/>
    <w:rsid w:val="00497F63"/>
    <w:rsid w:val="004A51EA"/>
    <w:rsid w:val="004C41A8"/>
    <w:rsid w:val="004D719A"/>
    <w:rsid w:val="005070DB"/>
    <w:rsid w:val="005237B6"/>
    <w:rsid w:val="00530217"/>
    <w:rsid w:val="00534739"/>
    <w:rsid w:val="00547F30"/>
    <w:rsid w:val="00551CDA"/>
    <w:rsid w:val="00572828"/>
    <w:rsid w:val="005829A5"/>
    <w:rsid w:val="00584A25"/>
    <w:rsid w:val="00597CB1"/>
    <w:rsid w:val="005B2555"/>
    <w:rsid w:val="005D4C7E"/>
    <w:rsid w:val="005E4D06"/>
    <w:rsid w:val="00622D00"/>
    <w:rsid w:val="00624AAD"/>
    <w:rsid w:val="00626188"/>
    <w:rsid w:val="006509D0"/>
    <w:rsid w:val="00674E9A"/>
    <w:rsid w:val="006E144B"/>
    <w:rsid w:val="0071241A"/>
    <w:rsid w:val="00717F93"/>
    <w:rsid w:val="007251E8"/>
    <w:rsid w:val="0072721C"/>
    <w:rsid w:val="007314E5"/>
    <w:rsid w:val="007316DD"/>
    <w:rsid w:val="0074473F"/>
    <w:rsid w:val="00762152"/>
    <w:rsid w:val="00762DC4"/>
    <w:rsid w:val="00771941"/>
    <w:rsid w:val="007972B3"/>
    <w:rsid w:val="007A6F44"/>
    <w:rsid w:val="007B05BF"/>
    <w:rsid w:val="007B68FE"/>
    <w:rsid w:val="007B6EAD"/>
    <w:rsid w:val="007C43A3"/>
    <w:rsid w:val="007C7E58"/>
    <w:rsid w:val="007F1FDD"/>
    <w:rsid w:val="00806DE3"/>
    <w:rsid w:val="00812FD6"/>
    <w:rsid w:val="00844056"/>
    <w:rsid w:val="00856F66"/>
    <w:rsid w:val="00870757"/>
    <w:rsid w:val="008A0E30"/>
    <w:rsid w:val="008A125F"/>
    <w:rsid w:val="008C1B47"/>
    <w:rsid w:val="008C2EF6"/>
    <w:rsid w:val="008C7D79"/>
    <w:rsid w:val="008F484D"/>
    <w:rsid w:val="008F76F2"/>
    <w:rsid w:val="0095246D"/>
    <w:rsid w:val="00971108"/>
    <w:rsid w:val="009813C5"/>
    <w:rsid w:val="00986B64"/>
    <w:rsid w:val="009B6BF2"/>
    <w:rsid w:val="009C3F29"/>
    <w:rsid w:val="009E679A"/>
    <w:rsid w:val="009F25E4"/>
    <w:rsid w:val="009F4B3C"/>
    <w:rsid w:val="009F72B6"/>
    <w:rsid w:val="00A21E6F"/>
    <w:rsid w:val="00AB1B18"/>
    <w:rsid w:val="00AC5EFD"/>
    <w:rsid w:val="00AC633B"/>
    <w:rsid w:val="00AC6C8E"/>
    <w:rsid w:val="00AC7A19"/>
    <w:rsid w:val="00B030F5"/>
    <w:rsid w:val="00B033F2"/>
    <w:rsid w:val="00B3153B"/>
    <w:rsid w:val="00B47C45"/>
    <w:rsid w:val="00B51C68"/>
    <w:rsid w:val="00B60556"/>
    <w:rsid w:val="00B639F5"/>
    <w:rsid w:val="00BC56F6"/>
    <w:rsid w:val="00BD134F"/>
    <w:rsid w:val="00BD416A"/>
    <w:rsid w:val="00BD6979"/>
    <w:rsid w:val="00BE0B48"/>
    <w:rsid w:val="00BE5C48"/>
    <w:rsid w:val="00BF0788"/>
    <w:rsid w:val="00BF6734"/>
    <w:rsid w:val="00C5252A"/>
    <w:rsid w:val="00C9071F"/>
    <w:rsid w:val="00C907C7"/>
    <w:rsid w:val="00C94B96"/>
    <w:rsid w:val="00CA2E15"/>
    <w:rsid w:val="00D15C39"/>
    <w:rsid w:val="00D62D51"/>
    <w:rsid w:val="00D630EE"/>
    <w:rsid w:val="00DA3D09"/>
    <w:rsid w:val="00DA6114"/>
    <w:rsid w:val="00DA651C"/>
    <w:rsid w:val="00DC3D37"/>
    <w:rsid w:val="00DF7CC6"/>
    <w:rsid w:val="00E1540F"/>
    <w:rsid w:val="00E205C1"/>
    <w:rsid w:val="00E41BA6"/>
    <w:rsid w:val="00E477CF"/>
    <w:rsid w:val="00E7240C"/>
    <w:rsid w:val="00E76B8F"/>
    <w:rsid w:val="00E81F2B"/>
    <w:rsid w:val="00E85F63"/>
    <w:rsid w:val="00E90C8E"/>
    <w:rsid w:val="00E91A70"/>
    <w:rsid w:val="00E92E28"/>
    <w:rsid w:val="00EF1F14"/>
    <w:rsid w:val="00F1286B"/>
    <w:rsid w:val="00F317CA"/>
    <w:rsid w:val="00F73768"/>
    <w:rsid w:val="00F82787"/>
    <w:rsid w:val="00F82DDA"/>
    <w:rsid w:val="00F96E9C"/>
    <w:rsid w:val="00FA060B"/>
    <w:rsid w:val="00FA7438"/>
    <w:rsid w:val="00FB0522"/>
    <w:rsid w:val="00FC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3117B6"/>
  <w15:chartTrackingRefBased/>
  <w15:docId w15:val="{D1171723-DA79-4C3C-8ACD-FE16FB00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768"/>
    <w:rPr>
      <w:color w:val="808080"/>
    </w:rPr>
  </w:style>
  <w:style w:type="table" w:styleId="TableGrid">
    <w:name w:val="Table Grid"/>
    <w:basedOn w:val="TableNormal"/>
    <w:uiPriority w:val="39"/>
    <w:rsid w:val="00AC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F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7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7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17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71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BS_Form%201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C34006F9E7454DA29F55E070F3B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161AE-8943-45B5-8687-0E892C608485}"/>
      </w:docPartPr>
      <w:docPartBody>
        <w:p w:rsidR="00A32B93" w:rsidRDefault="00A32B93" w:rsidP="00A32B93">
          <w:pPr>
            <w:pStyle w:val="88C34006F9E7454DA29F55E070F3B7D0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3DFAE7188E4A6B8B562AF87C8D6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B2125-09AA-4164-A296-C897861E71AE}"/>
      </w:docPartPr>
      <w:docPartBody>
        <w:p w:rsidR="00A32B93" w:rsidRDefault="00A32B93" w:rsidP="00A32B93">
          <w:pPr>
            <w:pStyle w:val="663DFAE7188E4A6B8B562AF87C8D610C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5E76B033C4680BE725FFD994B2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B513E-A1CE-4FA5-A7A1-0224041163ED}"/>
      </w:docPartPr>
      <w:docPartBody>
        <w:p w:rsidR="00A32B93" w:rsidRDefault="00A32B93" w:rsidP="00A32B93">
          <w:pPr>
            <w:pStyle w:val="5D55E76B033C4680BE725FFD994B2707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D4181A2E0E48A6B1C94B896DAA9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A757-9CF1-459E-B5EE-38786D84691A}"/>
      </w:docPartPr>
      <w:docPartBody>
        <w:p w:rsidR="00A32B93" w:rsidRDefault="00A32B93" w:rsidP="00A32B93">
          <w:pPr>
            <w:pStyle w:val="10D4181A2E0E48A6B1C94B896DAA963A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DEDA4B13043E3ACFACB73A8BE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AC8B7-BBDB-4076-8629-943D6F7517EC}"/>
      </w:docPartPr>
      <w:docPartBody>
        <w:p w:rsidR="00A32B93" w:rsidRDefault="00A32B93" w:rsidP="00A32B93">
          <w:pPr>
            <w:pStyle w:val="C37DEDA4B13043E3ACFACB73A8BE5F3A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7B89D881C74F0DBE10E9FF43EB7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707B7-C181-4D04-8F8A-8A6771EAAB7A}"/>
      </w:docPartPr>
      <w:docPartBody>
        <w:p w:rsidR="00A32B93" w:rsidRDefault="00A32B93" w:rsidP="00A32B93">
          <w:pPr>
            <w:pStyle w:val="737B89D881C74F0DBE10E9FF43EB79AA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BB85CB13AF4B5AACBD21E84C0F7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42F6B-47F6-4D1E-B675-7761060AAE87}"/>
      </w:docPartPr>
      <w:docPartBody>
        <w:p w:rsidR="00A32B93" w:rsidRDefault="00A32B93" w:rsidP="00A32B93">
          <w:pPr>
            <w:pStyle w:val="87BB85CB13AF4B5AACBD21E84C0F7D264"/>
          </w:pPr>
          <w:r w:rsidRPr="00ED3E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A901DF54484196B7ABD4AD39886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6C146-1780-47BC-9D4E-961AE197366E}"/>
      </w:docPartPr>
      <w:docPartBody>
        <w:p w:rsidR="00A32B93" w:rsidRDefault="00A32B93" w:rsidP="00A32B93">
          <w:pPr>
            <w:pStyle w:val="1BA901DF54484196B7ABD4AD39886253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C58E3483BF45159FB955A76BE75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5E371-094B-42F7-AC2C-40C03056A6B4}"/>
      </w:docPartPr>
      <w:docPartBody>
        <w:p w:rsidR="00A32B93" w:rsidRDefault="00A32B93" w:rsidP="00A32B93">
          <w:pPr>
            <w:pStyle w:val="ACC58E3483BF45159FB955A76BE754D8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507C8ED2AF485FB134164F830A5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98890-7978-44EA-B111-EB28E8594888}"/>
      </w:docPartPr>
      <w:docPartBody>
        <w:p w:rsidR="00A32B93" w:rsidRDefault="00A32B93" w:rsidP="00A32B93">
          <w:pPr>
            <w:pStyle w:val="60507C8ED2AF485FB134164F830A5119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373B4CB9734875A7F617465AA6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48B13-FFD9-4500-93B2-F8447A7AF853}"/>
      </w:docPartPr>
      <w:docPartBody>
        <w:p w:rsidR="00A32B93" w:rsidRDefault="00A32B93" w:rsidP="00A32B93">
          <w:pPr>
            <w:pStyle w:val="92373B4CB9734875A7F617465AA6EA59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9D8329FC1F45678D784960AB28C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6D9A9-D48A-4D9A-8454-AD41C9AB1436}"/>
      </w:docPartPr>
      <w:docPartBody>
        <w:p w:rsidR="00A32B93" w:rsidRDefault="00A32B93" w:rsidP="00A32B93">
          <w:pPr>
            <w:pStyle w:val="A79D8329FC1F45678D784960AB28C2F2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F7C0FB83AE4CB4B7002D91030B3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21290-B428-43D8-BDA2-C05106267CD4}"/>
      </w:docPartPr>
      <w:docPartBody>
        <w:p w:rsidR="00A32B93" w:rsidRDefault="00A32B93" w:rsidP="00A32B93">
          <w:pPr>
            <w:pStyle w:val="CDF7C0FB83AE4CB4B7002D91030B379F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594C07C70A484C985F5B5A0B616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84FF-3784-4EEE-8A4E-F8F044E26C0B}"/>
      </w:docPartPr>
      <w:docPartBody>
        <w:p w:rsidR="00A32B93" w:rsidRDefault="00A32B93" w:rsidP="00A32B93">
          <w:pPr>
            <w:pStyle w:val="31594C07C70A484C985F5B5A0B6161563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71A1E-CBFB-4EAD-8670-97A76F6761A1}"/>
      </w:docPartPr>
      <w:docPartBody>
        <w:p w:rsidR="00D6443C" w:rsidRDefault="002D1ED9">
          <w:r w:rsidRPr="00713E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63C6CF68943C588965DB5E4E9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93CB4-DDAA-465A-B325-6B33C05ABC6B}"/>
      </w:docPartPr>
      <w:docPartBody>
        <w:p w:rsidR="00320C31" w:rsidRDefault="00D6443C" w:rsidP="00D6443C">
          <w:pPr>
            <w:pStyle w:val="8B063C6CF68943C588965DB5E4E98F65"/>
          </w:pPr>
          <w:r w:rsidRPr="00713E6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428281F15849338BF6AB380FE58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749B4-8240-4324-B9C8-E690A3E8B3C0}"/>
      </w:docPartPr>
      <w:docPartBody>
        <w:p w:rsidR="00BB1AA8" w:rsidRDefault="0065397A" w:rsidP="0065397A">
          <w:pPr>
            <w:pStyle w:val="FA428281F15849338BF6AB380FE5874A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CA275B2583497F978FCD7DA6471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F82FF-6798-440A-81A6-610D36273686}"/>
      </w:docPartPr>
      <w:docPartBody>
        <w:p w:rsidR="00BB1AA8" w:rsidRDefault="0065397A" w:rsidP="0065397A">
          <w:pPr>
            <w:pStyle w:val="E7CA275B2583497F978FCD7DA6471A8E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B74247EB8E4EBD825E36575F28E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D2062-4497-49CD-8A18-35CA214F96C6}"/>
      </w:docPartPr>
      <w:docPartBody>
        <w:p w:rsidR="00BB1AA8" w:rsidRDefault="0065397A" w:rsidP="0065397A">
          <w:pPr>
            <w:pStyle w:val="3CB74247EB8E4EBD825E36575F28EE92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BAB47AFA5D4054A08D8497FA8F3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7EE29-C875-45FF-A846-D4C616EE2F55}"/>
      </w:docPartPr>
      <w:docPartBody>
        <w:p w:rsidR="00BB1AA8" w:rsidRDefault="0065397A" w:rsidP="0065397A">
          <w:pPr>
            <w:pStyle w:val="BABAB47AFA5D4054A08D8497FA8F3C8C"/>
          </w:pPr>
          <w:r w:rsidRPr="002108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tr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azani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Mitra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0B"/>
    <w:rsid w:val="001073F1"/>
    <w:rsid w:val="00193BF0"/>
    <w:rsid w:val="0024643A"/>
    <w:rsid w:val="002D1ED9"/>
    <w:rsid w:val="002D4190"/>
    <w:rsid w:val="00320C31"/>
    <w:rsid w:val="003A4E9B"/>
    <w:rsid w:val="003A749F"/>
    <w:rsid w:val="00403A7D"/>
    <w:rsid w:val="004046A6"/>
    <w:rsid w:val="00447B46"/>
    <w:rsid w:val="00455EA6"/>
    <w:rsid w:val="004D7E11"/>
    <w:rsid w:val="0065397A"/>
    <w:rsid w:val="006A3E1F"/>
    <w:rsid w:val="007E05B2"/>
    <w:rsid w:val="00930C31"/>
    <w:rsid w:val="00A32B93"/>
    <w:rsid w:val="00A95B0B"/>
    <w:rsid w:val="00BB1AA8"/>
    <w:rsid w:val="00C316EB"/>
    <w:rsid w:val="00D6443C"/>
    <w:rsid w:val="00E670E1"/>
    <w:rsid w:val="00EA6D05"/>
    <w:rsid w:val="00F1361B"/>
    <w:rsid w:val="00FA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97A"/>
    <w:rPr>
      <w:color w:val="808080"/>
    </w:rPr>
  </w:style>
  <w:style w:type="paragraph" w:customStyle="1" w:styleId="DAD52C76427A4A91B707514FBB06C7DB">
    <w:name w:val="DAD52C76427A4A91B707514FBB06C7DB"/>
  </w:style>
  <w:style w:type="paragraph" w:customStyle="1" w:styleId="6B396A610CFE4454896ED3A412047E93">
    <w:name w:val="6B396A610CFE4454896ED3A412047E93"/>
  </w:style>
  <w:style w:type="paragraph" w:customStyle="1" w:styleId="CF0A000ECECF4862A3E8FF2B754E130A">
    <w:name w:val="CF0A000ECECF4862A3E8FF2B754E130A"/>
  </w:style>
  <w:style w:type="paragraph" w:customStyle="1" w:styleId="0032742D2AA14ACD884E93946DA82951">
    <w:name w:val="0032742D2AA14ACD884E93946DA82951"/>
    <w:rsid w:val="00A95B0B"/>
  </w:style>
  <w:style w:type="paragraph" w:customStyle="1" w:styleId="ED2385567B4D437484A3D7458A46340E">
    <w:name w:val="ED2385567B4D437484A3D7458A46340E"/>
    <w:rsid w:val="00A95B0B"/>
  </w:style>
  <w:style w:type="paragraph" w:customStyle="1" w:styleId="FDD583EFD8864BB8885132E61F3770A8">
    <w:name w:val="FDD583EFD8864BB8885132E61F3770A8"/>
    <w:rsid w:val="00A95B0B"/>
  </w:style>
  <w:style w:type="paragraph" w:customStyle="1" w:styleId="976D7CB722AC4BD4B317338435C6C025">
    <w:name w:val="976D7CB722AC4BD4B317338435C6C025"/>
    <w:rsid w:val="00A95B0B"/>
  </w:style>
  <w:style w:type="paragraph" w:customStyle="1" w:styleId="975D6E19ECFF4633AFD7806B98A84994">
    <w:name w:val="975D6E19ECFF4633AFD7806B98A84994"/>
    <w:rsid w:val="00A95B0B"/>
  </w:style>
  <w:style w:type="paragraph" w:customStyle="1" w:styleId="155FB236E12F40349622599FB61FEAD6">
    <w:name w:val="155FB236E12F40349622599FB61FEAD6"/>
    <w:rsid w:val="00A95B0B"/>
  </w:style>
  <w:style w:type="paragraph" w:customStyle="1" w:styleId="B47B634B3EFB4DBD8EC4A4362370E87D">
    <w:name w:val="B47B634B3EFB4DBD8EC4A4362370E87D"/>
    <w:rsid w:val="00A95B0B"/>
  </w:style>
  <w:style w:type="paragraph" w:customStyle="1" w:styleId="EBD5AE7772614E0B8A1E8719B6DBEC9B">
    <w:name w:val="EBD5AE7772614E0B8A1E8719B6DBEC9B"/>
    <w:rsid w:val="00A95B0B"/>
  </w:style>
  <w:style w:type="paragraph" w:customStyle="1" w:styleId="0FDC3466B91B421A98B187C2D574A783">
    <w:name w:val="0FDC3466B91B421A98B187C2D574A783"/>
    <w:rsid w:val="00A95B0B"/>
  </w:style>
  <w:style w:type="paragraph" w:customStyle="1" w:styleId="2ACE55B5D19F466AAAAA89E32C3CF742">
    <w:name w:val="2ACE55B5D19F466AAAAA89E32C3CF742"/>
    <w:rsid w:val="00A95B0B"/>
  </w:style>
  <w:style w:type="paragraph" w:customStyle="1" w:styleId="781522D988CD4AD2ADDC3489FB292941">
    <w:name w:val="781522D988CD4AD2ADDC3489FB292941"/>
    <w:rsid w:val="00A95B0B"/>
  </w:style>
  <w:style w:type="paragraph" w:customStyle="1" w:styleId="E38E45D44DE5491A84BCBAE7E2AD6A38">
    <w:name w:val="E38E45D44DE5491A84BCBAE7E2AD6A38"/>
    <w:rsid w:val="00A95B0B"/>
  </w:style>
  <w:style w:type="paragraph" w:customStyle="1" w:styleId="8D71BE11E10143F198B2FBF3F04F6003">
    <w:name w:val="8D71BE11E10143F198B2FBF3F04F6003"/>
    <w:rsid w:val="00A95B0B"/>
  </w:style>
  <w:style w:type="paragraph" w:customStyle="1" w:styleId="A9EC11E06F8F47A4B472FD20FE54EE92">
    <w:name w:val="A9EC11E06F8F47A4B472FD20FE54EE92"/>
    <w:rsid w:val="00A95B0B"/>
  </w:style>
  <w:style w:type="paragraph" w:customStyle="1" w:styleId="4ACC8AB8726743BF9A18509B7152FFE6">
    <w:name w:val="4ACC8AB8726743BF9A18509B7152FFE6"/>
    <w:rsid w:val="00A95B0B"/>
  </w:style>
  <w:style w:type="paragraph" w:customStyle="1" w:styleId="45811A1811E3411099134F089B15151D">
    <w:name w:val="45811A1811E3411099134F089B15151D"/>
    <w:rsid w:val="00A95B0B"/>
  </w:style>
  <w:style w:type="paragraph" w:customStyle="1" w:styleId="B75EB7F6351C4F668EDD045530E78473">
    <w:name w:val="B75EB7F6351C4F668EDD045530E78473"/>
    <w:rsid w:val="00A95B0B"/>
  </w:style>
  <w:style w:type="paragraph" w:customStyle="1" w:styleId="47C1C3720AAF42BA957AF34DEC6D24A8">
    <w:name w:val="47C1C3720AAF42BA957AF34DEC6D24A8"/>
    <w:rsid w:val="00A95B0B"/>
  </w:style>
  <w:style w:type="paragraph" w:customStyle="1" w:styleId="A8B2AE23A0844E3FB1E112BAF1FE788F">
    <w:name w:val="A8B2AE23A0844E3FB1E112BAF1FE788F"/>
    <w:rsid w:val="00A95B0B"/>
  </w:style>
  <w:style w:type="paragraph" w:customStyle="1" w:styleId="49843F5C57224356A9CDC6AE4C55BB1C">
    <w:name w:val="49843F5C57224356A9CDC6AE4C55BB1C"/>
    <w:rsid w:val="00A95B0B"/>
  </w:style>
  <w:style w:type="paragraph" w:customStyle="1" w:styleId="A9FBCA0FC3304894807F7908B725EA84">
    <w:name w:val="A9FBCA0FC3304894807F7908B725EA84"/>
    <w:rsid w:val="00A95B0B"/>
  </w:style>
  <w:style w:type="paragraph" w:customStyle="1" w:styleId="E0BCA5608F83426397B6E8512038F94A">
    <w:name w:val="E0BCA5608F83426397B6E8512038F94A"/>
    <w:rsid w:val="00A95B0B"/>
  </w:style>
  <w:style w:type="paragraph" w:customStyle="1" w:styleId="448B8F4793254419BCFD958078DC337D">
    <w:name w:val="448B8F4793254419BCFD958078DC337D"/>
    <w:rsid w:val="00A95B0B"/>
  </w:style>
  <w:style w:type="paragraph" w:customStyle="1" w:styleId="574CE2F5EE884B949A3FDCB537DFE645">
    <w:name w:val="574CE2F5EE884B949A3FDCB537DFE645"/>
    <w:rsid w:val="00A95B0B"/>
  </w:style>
  <w:style w:type="paragraph" w:customStyle="1" w:styleId="C10128A7242844FF9C2A58719140FA39">
    <w:name w:val="C10128A7242844FF9C2A58719140FA39"/>
    <w:rsid w:val="00A95B0B"/>
  </w:style>
  <w:style w:type="paragraph" w:customStyle="1" w:styleId="623C992B81E34FC59EAEFB5D971577FD">
    <w:name w:val="623C992B81E34FC59EAEFB5D971577FD"/>
    <w:rsid w:val="00A95B0B"/>
  </w:style>
  <w:style w:type="paragraph" w:customStyle="1" w:styleId="1A3AA7C4816E4176BC5973B6B518CA90">
    <w:name w:val="1A3AA7C4816E4176BC5973B6B518CA90"/>
    <w:rsid w:val="00A95B0B"/>
  </w:style>
  <w:style w:type="paragraph" w:customStyle="1" w:styleId="49EC6A0F85B140DD8B26CFF0CB4E33E4">
    <w:name w:val="49EC6A0F85B140DD8B26CFF0CB4E33E4"/>
    <w:rsid w:val="00A95B0B"/>
  </w:style>
  <w:style w:type="paragraph" w:customStyle="1" w:styleId="2CEDCC643D7B4753AC2F3A0F19FDF3C6">
    <w:name w:val="2CEDCC643D7B4753AC2F3A0F19FDF3C6"/>
    <w:rsid w:val="00A95B0B"/>
  </w:style>
  <w:style w:type="paragraph" w:customStyle="1" w:styleId="AAE5C50C4F9D4C98A60082CCEE8CA2DE">
    <w:name w:val="AAE5C50C4F9D4C98A60082CCEE8CA2DE"/>
    <w:rsid w:val="00A95B0B"/>
  </w:style>
  <w:style w:type="paragraph" w:customStyle="1" w:styleId="07A6592FA5BB4BC283D8294962E77065">
    <w:name w:val="07A6592FA5BB4BC283D8294962E77065"/>
    <w:rsid w:val="00A95B0B"/>
  </w:style>
  <w:style w:type="paragraph" w:customStyle="1" w:styleId="E5A454EC3A1D4C25B5C8F12411AB59E2">
    <w:name w:val="E5A454EC3A1D4C25B5C8F12411AB59E2"/>
    <w:rsid w:val="00A95B0B"/>
  </w:style>
  <w:style w:type="paragraph" w:customStyle="1" w:styleId="DAA50BDA8F2F48E88240D65560D2587A">
    <w:name w:val="DAA50BDA8F2F48E88240D65560D2587A"/>
    <w:rsid w:val="00A95B0B"/>
  </w:style>
  <w:style w:type="paragraph" w:customStyle="1" w:styleId="06F19E02E7CD42A5A948BB1DE1C23FB0">
    <w:name w:val="06F19E02E7CD42A5A948BB1DE1C23FB0"/>
    <w:rsid w:val="00A95B0B"/>
  </w:style>
  <w:style w:type="paragraph" w:customStyle="1" w:styleId="EF952319B18F4331968DE02BD10A42C5">
    <w:name w:val="EF952319B18F4331968DE02BD10A42C5"/>
    <w:rsid w:val="00A95B0B"/>
  </w:style>
  <w:style w:type="paragraph" w:customStyle="1" w:styleId="D3F7B127004744DE9C2623F3F14E4712">
    <w:name w:val="D3F7B127004744DE9C2623F3F14E4712"/>
    <w:rsid w:val="00A95B0B"/>
  </w:style>
  <w:style w:type="paragraph" w:customStyle="1" w:styleId="802CDE0C91CB419AADDE528A82AA72FD">
    <w:name w:val="802CDE0C91CB419AADDE528A82AA72FD"/>
    <w:rsid w:val="00A95B0B"/>
  </w:style>
  <w:style w:type="paragraph" w:customStyle="1" w:styleId="D44BAFFC5E5745F0BADD8CE79F957B1E">
    <w:name w:val="D44BAFFC5E5745F0BADD8CE79F957B1E"/>
    <w:rsid w:val="00A95B0B"/>
  </w:style>
  <w:style w:type="paragraph" w:customStyle="1" w:styleId="CBB975BAE50A4DC798A40F0B4DD0E4E4">
    <w:name w:val="CBB975BAE50A4DC798A40F0B4DD0E4E4"/>
    <w:rsid w:val="00A95B0B"/>
  </w:style>
  <w:style w:type="paragraph" w:customStyle="1" w:styleId="BA314AE5EF40435C8048C527A36658CC">
    <w:name w:val="BA314AE5EF40435C8048C527A36658CC"/>
    <w:rsid w:val="00A95B0B"/>
  </w:style>
  <w:style w:type="paragraph" w:customStyle="1" w:styleId="FFAD2777D4A04316B6C7EAC966D432DB">
    <w:name w:val="FFAD2777D4A04316B6C7EAC966D432DB"/>
    <w:rsid w:val="00A95B0B"/>
  </w:style>
  <w:style w:type="paragraph" w:customStyle="1" w:styleId="1637413CFE2B48DBB49F7E79EBF1BCFA">
    <w:name w:val="1637413CFE2B48DBB49F7E79EBF1BCFA"/>
    <w:rsid w:val="00A95B0B"/>
  </w:style>
  <w:style w:type="paragraph" w:customStyle="1" w:styleId="01A8A96B782C4D489BA870CC92A4AAE8">
    <w:name w:val="01A8A96B782C4D489BA870CC92A4AAE8"/>
    <w:rsid w:val="00A95B0B"/>
  </w:style>
  <w:style w:type="paragraph" w:customStyle="1" w:styleId="E9B24BE1393B47F69B4434DEE410E669">
    <w:name w:val="E9B24BE1393B47F69B4434DEE410E669"/>
    <w:rsid w:val="00A95B0B"/>
  </w:style>
  <w:style w:type="paragraph" w:customStyle="1" w:styleId="4CE57BFC6BAF4854A9A452C26E66D7D8">
    <w:name w:val="4CE57BFC6BAF4854A9A452C26E66D7D8"/>
    <w:rsid w:val="00A95B0B"/>
  </w:style>
  <w:style w:type="paragraph" w:customStyle="1" w:styleId="FC07318DBE1C4B7F903919A01E8D0605">
    <w:name w:val="FC07318DBE1C4B7F903919A01E8D0605"/>
    <w:rsid w:val="00A95B0B"/>
  </w:style>
  <w:style w:type="paragraph" w:customStyle="1" w:styleId="5286B2F90D9D4A8F879F4D0008AA9F49">
    <w:name w:val="5286B2F90D9D4A8F879F4D0008AA9F49"/>
    <w:rsid w:val="00A95B0B"/>
  </w:style>
  <w:style w:type="paragraph" w:customStyle="1" w:styleId="5D98AB347EC04606A1A7DFA14A3EA7B9">
    <w:name w:val="5D98AB347EC04606A1A7DFA14A3EA7B9"/>
    <w:rsid w:val="00A95B0B"/>
  </w:style>
  <w:style w:type="paragraph" w:customStyle="1" w:styleId="29CFB8AFC8094AC1BA54D559620A81EB">
    <w:name w:val="29CFB8AFC8094AC1BA54D559620A81EB"/>
    <w:rsid w:val="00A95B0B"/>
  </w:style>
  <w:style w:type="paragraph" w:customStyle="1" w:styleId="708190D72FAB4691AB111FA5C070BE66">
    <w:name w:val="708190D72FAB4691AB111FA5C070BE66"/>
    <w:rsid w:val="001073F1"/>
    <w:rPr>
      <w:rFonts w:eastAsiaTheme="minorHAnsi"/>
    </w:rPr>
  </w:style>
  <w:style w:type="paragraph" w:customStyle="1" w:styleId="08979959F3A644409AC0A90C76726CF3">
    <w:name w:val="08979959F3A644409AC0A90C76726CF3"/>
    <w:rsid w:val="001073F1"/>
    <w:rPr>
      <w:rFonts w:eastAsiaTheme="minorHAnsi"/>
    </w:rPr>
  </w:style>
  <w:style w:type="paragraph" w:customStyle="1" w:styleId="708190D72FAB4691AB111FA5C070BE661">
    <w:name w:val="708190D72FAB4691AB111FA5C070BE661"/>
    <w:rsid w:val="001073F1"/>
    <w:rPr>
      <w:rFonts w:eastAsiaTheme="minorHAnsi"/>
    </w:rPr>
  </w:style>
  <w:style w:type="paragraph" w:customStyle="1" w:styleId="08979959F3A644409AC0A90C76726CF31">
    <w:name w:val="08979959F3A644409AC0A90C76726CF31"/>
    <w:rsid w:val="001073F1"/>
    <w:rPr>
      <w:rFonts w:eastAsiaTheme="minorHAnsi"/>
    </w:rPr>
  </w:style>
  <w:style w:type="paragraph" w:customStyle="1" w:styleId="E876522CEF9C4295865E5BD3DA5C8FE5">
    <w:name w:val="E876522CEF9C4295865E5BD3DA5C8FE5"/>
    <w:rsid w:val="001073F1"/>
    <w:rPr>
      <w:rFonts w:eastAsiaTheme="minorHAnsi"/>
    </w:rPr>
  </w:style>
  <w:style w:type="paragraph" w:customStyle="1" w:styleId="F187D0ED86154079B50CE623BCC5AB06">
    <w:name w:val="F187D0ED86154079B50CE623BCC5AB06"/>
    <w:rsid w:val="001073F1"/>
    <w:rPr>
      <w:rFonts w:eastAsiaTheme="minorHAnsi"/>
    </w:rPr>
  </w:style>
  <w:style w:type="paragraph" w:customStyle="1" w:styleId="87AECF5E070F45BBA09437D6087943B4">
    <w:name w:val="87AECF5E070F45BBA09437D6087943B4"/>
    <w:rsid w:val="001073F1"/>
    <w:rPr>
      <w:rFonts w:eastAsiaTheme="minorHAnsi"/>
    </w:rPr>
  </w:style>
  <w:style w:type="paragraph" w:customStyle="1" w:styleId="BE082AF55D05497287EC6D8D75486595">
    <w:name w:val="BE082AF55D05497287EC6D8D75486595"/>
    <w:rsid w:val="001073F1"/>
    <w:rPr>
      <w:rFonts w:eastAsiaTheme="minorHAnsi"/>
    </w:rPr>
  </w:style>
  <w:style w:type="paragraph" w:customStyle="1" w:styleId="C423A4B45A524A4BA6B6C81E044E02C0">
    <w:name w:val="C423A4B45A524A4BA6B6C81E044E02C0"/>
    <w:rsid w:val="001073F1"/>
    <w:rPr>
      <w:rFonts w:eastAsiaTheme="minorHAnsi"/>
    </w:rPr>
  </w:style>
  <w:style w:type="paragraph" w:customStyle="1" w:styleId="7D0112C86DA14BBC9452F0233EDADF13">
    <w:name w:val="7D0112C86DA14BBC9452F0233EDADF13"/>
    <w:rsid w:val="001073F1"/>
    <w:rPr>
      <w:rFonts w:eastAsiaTheme="minorHAnsi"/>
    </w:rPr>
  </w:style>
  <w:style w:type="paragraph" w:customStyle="1" w:styleId="0F8BDD5238C44815A88EFED8F5CB2A28">
    <w:name w:val="0F8BDD5238C44815A88EFED8F5CB2A28"/>
    <w:rsid w:val="001073F1"/>
    <w:rPr>
      <w:rFonts w:eastAsiaTheme="minorHAnsi"/>
    </w:rPr>
  </w:style>
  <w:style w:type="paragraph" w:customStyle="1" w:styleId="4F0475EB3D3D4E52B9B7D00B4D7FF5C6">
    <w:name w:val="4F0475EB3D3D4E52B9B7D00B4D7FF5C6"/>
    <w:rsid w:val="001073F1"/>
    <w:rPr>
      <w:rFonts w:eastAsiaTheme="minorHAnsi"/>
    </w:rPr>
  </w:style>
  <w:style w:type="paragraph" w:customStyle="1" w:styleId="9B9A1F2FC3AD4B749705F53FECC98BEC">
    <w:name w:val="9B9A1F2FC3AD4B749705F53FECC98BEC"/>
    <w:rsid w:val="001073F1"/>
    <w:rPr>
      <w:rFonts w:eastAsiaTheme="minorHAnsi"/>
    </w:rPr>
  </w:style>
  <w:style w:type="paragraph" w:customStyle="1" w:styleId="3B569E321D5C4395A1E883C25F937597">
    <w:name w:val="3B569E321D5C4395A1E883C25F937597"/>
    <w:rsid w:val="003A4E9B"/>
  </w:style>
  <w:style w:type="paragraph" w:customStyle="1" w:styleId="4D1AB3E2FA0444CBB3C09429758C5266">
    <w:name w:val="4D1AB3E2FA0444CBB3C09429758C5266"/>
    <w:rsid w:val="003A4E9B"/>
  </w:style>
  <w:style w:type="paragraph" w:customStyle="1" w:styleId="F796F19D4F894083BA7D5914ADD45A77">
    <w:name w:val="F796F19D4F894083BA7D5914ADD45A77"/>
    <w:rsid w:val="003A4E9B"/>
  </w:style>
  <w:style w:type="paragraph" w:customStyle="1" w:styleId="863576490BF743D4B8281AD6D8A9231A">
    <w:name w:val="863576490BF743D4B8281AD6D8A9231A"/>
    <w:rsid w:val="003A4E9B"/>
  </w:style>
  <w:style w:type="paragraph" w:customStyle="1" w:styleId="AB9806B1A1354290AEBF29C3A0AB03F3">
    <w:name w:val="AB9806B1A1354290AEBF29C3A0AB03F3"/>
    <w:rsid w:val="003A4E9B"/>
  </w:style>
  <w:style w:type="paragraph" w:customStyle="1" w:styleId="874F1A29B6984642B9D0778A5DE0D3AD">
    <w:name w:val="874F1A29B6984642B9D0778A5DE0D3AD"/>
    <w:rsid w:val="003A4E9B"/>
  </w:style>
  <w:style w:type="paragraph" w:customStyle="1" w:styleId="4EF5147DF637465F8CE44E092E16ADC2">
    <w:name w:val="4EF5147DF637465F8CE44E092E16ADC2"/>
    <w:rsid w:val="003A4E9B"/>
  </w:style>
  <w:style w:type="paragraph" w:customStyle="1" w:styleId="5C21C0CB1DF640B1A37A7980B23C7511">
    <w:name w:val="5C21C0CB1DF640B1A37A7980B23C7511"/>
    <w:rsid w:val="003A4E9B"/>
  </w:style>
  <w:style w:type="paragraph" w:customStyle="1" w:styleId="DAAB49D3F664476CA6B9602942F0248B">
    <w:name w:val="DAAB49D3F664476CA6B9602942F0248B"/>
    <w:rsid w:val="003A4E9B"/>
  </w:style>
  <w:style w:type="paragraph" w:customStyle="1" w:styleId="DFBE8F5D0C884D7D9AB164E28A54AF3C">
    <w:name w:val="DFBE8F5D0C884D7D9AB164E28A54AF3C"/>
    <w:rsid w:val="003A4E9B"/>
  </w:style>
  <w:style w:type="paragraph" w:customStyle="1" w:styleId="FF87223BA12D42A282BD83CF5C8CEF86">
    <w:name w:val="FF87223BA12D42A282BD83CF5C8CEF86"/>
    <w:rsid w:val="003A4E9B"/>
  </w:style>
  <w:style w:type="paragraph" w:customStyle="1" w:styleId="1C2DF869236C48EF954E2FB613726902">
    <w:name w:val="1C2DF869236C48EF954E2FB613726902"/>
    <w:rsid w:val="003A4E9B"/>
  </w:style>
  <w:style w:type="paragraph" w:customStyle="1" w:styleId="018ECB1D850741F2A730A2D8590AB0CF">
    <w:name w:val="018ECB1D850741F2A730A2D8590AB0CF"/>
    <w:rsid w:val="003A4E9B"/>
  </w:style>
  <w:style w:type="paragraph" w:customStyle="1" w:styleId="3BAFBDE514FA430A83D883CF2DBF98F4">
    <w:name w:val="3BAFBDE514FA430A83D883CF2DBF98F4"/>
    <w:rsid w:val="003A4E9B"/>
  </w:style>
  <w:style w:type="paragraph" w:customStyle="1" w:styleId="EF9D5F8685754867866ED51C95F8B672">
    <w:name w:val="EF9D5F8685754867866ED51C95F8B672"/>
    <w:rsid w:val="003A4E9B"/>
  </w:style>
  <w:style w:type="paragraph" w:customStyle="1" w:styleId="0F2F46BF2CDA4205A0329D0B974DCA47">
    <w:name w:val="0F2F46BF2CDA4205A0329D0B974DCA47"/>
    <w:rsid w:val="003A4E9B"/>
  </w:style>
  <w:style w:type="paragraph" w:customStyle="1" w:styleId="88C34006F9E7454DA29F55E070F3B7D0">
    <w:name w:val="88C34006F9E7454DA29F55E070F3B7D0"/>
    <w:rsid w:val="003A4E9B"/>
  </w:style>
  <w:style w:type="paragraph" w:customStyle="1" w:styleId="663DFAE7188E4A6B8B562AF87C8D610C">
    <w:name w:val="663DFAE7188E4A6B8B562AF87C8D610C"/>
    <w:rsid w:val="003A4E9B"/>
  </w:style>
  <w:style w:type="paragraph" w:customStyle="1" w:styleId="5D55E76B033C4680BE725FFD994B2707">
    <w:name w:val="5D55E76B033C4680BE725FFD994B2707"/>
    <w:rsid w:val="003A4E9B"/>
  </w:style>
  <w:style w:type="paragraph" w:customStyle="1" w:styleId="10D4181A2E0E48A6B1C94B896DAA963A">
    <w:name w:val="10D4181A2E0E48A6B1C94B896DAA963A"/>
    <w:rsid w:val="003A4E9B"/>
  </w:style>
  <w:style w:type="paragraph" w:customStyle="1" w:styleId="7F7C21A484874E19A0EC361BE97CDEA3">
    <w:name w:val="7F7C21A484874E19A0EC361BE97CDEA3"/>
    <w:rsid w:val="003A4E9B"/>
  </w:style>
  <w:style w:type="paragraph" w:customStyle="1" w:styleId="1837E3A978CE4795A8517A05215BD9E7">
    <w:name w:val="1837E3A978CE4795A8517A05215BD9E7"/>
    <w:rsid w:val="003A4E9B"/>
  </w:style>
  <w:style w:type="paragraph" w:customStyle="1" w:styleId="AD37658A0C1D4E24BE153820D39DB980">
    <w:name w:val="AD37658A0C1D4E24BE153820D39DB980"/>
    <w:rsid w:val="003A4E9B"/>
  </w:style>
  <w:style w:type="paragraph" w:customStyle="1" w:styleId="6720C9C08273476D9CB4F43BD75EA43E">
    <w:name w:val="6720C9C08273476D9CB4F43BD75EA43E"/>
    <w:rsid w:val="003A4E9B"/>
  </w:style>
  <w:style w:type="paragraph" w:customStyle="1" w:styleId="C37DEDA4B13043E3ACFACB73A8BE5F3A">
    <w:name w:val="C37DEDA4B13043E3ACFACB73A8BE5F3A"/>
    <w:rsid w:val="003A4E9B"/>
  </w:style>
  <w:style w:type="paragraph" w:customStyle="1" w:styleId="CBDCEDEA1BB745A5A117FEEAA5AA35B7">
    <w:name w:val="CBDCEDEA1BB745A5A117FEEAA5AA35B7"/>
    <w:rsid w:val="003A4E9B"/>
  </w:style>
  <w:style w:type="paragraph" w:customStyle="1" w:styleId="A259385984B94CFB8222849BEC1BC736">
    <w:name w:val="A259385984B94CFB8222849BEC1BC736"/>
    <w:rsid w:val="003A4E9B"/>
  </w:style>
  <w:style w:type="paragraph" w:customStyle="1" w:styleId="6A4123D1952F4522AF78EBD6D0F4A5CF">
    <w:name w:val="6A4123D1952F4522AF78EBD6D0F4A5CF"/>
    <w:rsid w:val="003A4E9B"/>
  </w:style>
  <w:style w:type="paragraph" w:customStyle="1" w:styleId="D7AFAFF6D45B4197BC7BE569EB282844">
    <w:name w:val="D7AFAFF6D45B4197BC7BE569EB282844"/>
    <w:rsid w:val="003A4E9B"/>
  </w:style>
  <w:style w:type="paragraph" w:customStyle="1" w:styleId="737B89D881C74F0DBE10E9FF43EB79AA">
    <w:name w:val="737B89D881C74F0DBE10E9FF43EB79AA"/>
    <w:rsid w:val="003A4E9B"/>
  </w:style>
  <w:style w:type="paragraph" w:customStyle="1" w:styleId="87BB85CB13AF4B5AACBD21E84C0F7D26">
    <w:name w:val="87BB85CB13AF4B5AACBD21E84C0F7D26"/>
    <w:rsid w:val="003A4E9B"/>
  </w:style>
  <w:style w:type="paragraph" w:customStyle="1" w:styleId="048994D912AC419D9B2983E220E96D80">
    <w:name w:val="048994D912AC419D9B2983E220E96D80"/>
    <w:rsid w:val="003A4E9B"/>
  </w:style>
  <w:style w:type="paragraph" w:customStyle="1" w:styleId="7F3140A3ED8C4CD7BA47D3706C7C4EDB">
    <w:name w:val="7F3140A3ED8C4CD7BA47D3706C7C4EDB"/>
    <w:rsid w:val="003A4E9B"/>
  </w:style>
  <w:style w:type="paragraph" w:customStyle="1" w:styleId="4EB90CC68BC744AFB3AF3CBDBE0B5D43">
    <w:name w:val="4EB90CC68BC744AFB3AF3CBDBE0B5D43"/>
    <w:rsid w:val="003A4E9B"/>
  </w:style>
  <w:style w:type="paragraph" w:customStyle="1" w:styleId="AE3DDD01B8C649F693A0F9210F2EAAE5">
    <w:name w:val="AE3DDD01B8C649F693A0F9210F2EAAE5"/>
    <w:rsid w:val="003A4E9B"/>
  </w:style>
  <w:style w:type="paragraph" w:customStyle="1" w:styleId="A5C9C6615CBB4E31B80B6CFF8C75E233">
    <w:name w:val="A5C9C6615CBB4E31B80B6CFF8C75E233"/>
    <w:rsid w:val="003A4E9B"/>
  </w:style>
  <w:style w:type="paragraph" w:customStyle="1" w:styleId="EFF96B7D8D6544DAA6D6B03B4B414C2E">
    <w:name w:val="EFF96B7D8D6544DAA6D6B03B4B414C2E"/>
    <w:rsid w:val="003A4E9B"/>
  </w:style>
  <w:style w:type="paragraph" w:customStyle="1" w:styleId="864A65351594427980C6472D556BE1BB">
    <w:name w:val="864A65351594427980C6472D556BE1BB"/>
    <w:rsid w:val="003A4E9B"/>
  </w:style>
  <w:style w:type="paragraph" w:customStyle="1" w:styleId="36FDFCDF57134512B7DBB615B09A38EA">
    <w:name w:val="36FDFCDF57134512B7DBB615B09A38EA"/>
    <w:rsid w:val="003A4E9B"/>
  </w:style>
  <w:style w:type="paragraph" w:customStyle="1" w:styleId="C03E797EB3C44BF69F5CCD74F67E8357">
    <w:name w:val="C03E797EB3C44BF69F5CCD74F67E8357"/>
    <w:rsid w:val="003A4E9B"/>
  </w:style>
  <w:style w:type="paragraph" w:customStyle="1" w:styleId="7829676CE3BB48F0819A957AB61A899A">
    <w:name w:val="7829676CE3BB48F0819A957AB61A899A"/>
    <w:rsid w:val="003A4E9B"/>
  </w:style>
  <w:style w:type="paragraph" w:customStyle="1" w:styleId="8F76B437B7724D4EBF3DD64EFE192B7A">
    <w:name w:val="8F76B437B7724D4EBF3DD64EFE192B7A"/>
    <w:rsid w:val="003A4E9B"/>
  </w:style>
  <w:style w:type="paragraph" w:customStyle="1" w:styleId="201FE5D2B21F41A4A9915397AAA5DA53">
    <w:name w:val="201FE5D2B21F41A4A9915397AAA5DA53"/>
    <w:rsid w:val="003A4E9B"/>
  </w:style>
  <w:style w:type="paragraph" w:customStyle="1" w:styleId="5B6D5383FC4449F292F03EB21DE173EE">
    <w:name w:val="5B6D5383FC4449F292F03EB21DE173EE"/>
    <w:rsid w:val="003A4E9B"/>
  </w:style>
  <w:style w:type="paragraph" w:customStyle="1" w:styleId="A470DBDA4F7E4B579D29EBA2AF23D57A">
    <w:name w:val="A470DBDA4F7E4B579D29EBA2AF23D57A"/>
    <w:rsid w:val="003A4E9B"/>
  </w:style>
  <w:style w:type="paragraph" w:customStyle="1" w:styleId="B13C9EDD2F474084B62127036D37E47A">
    <w:name w:val="B13C9EDD2F474084B62127036D37E47A"/>
    <w:rsid w:val="003A4E9B"/>
  </w:style>
  <w:style w:type="paragraph" w:customStyle="1" w:styleId="D863515A5B0746C1A7F32C8A13AA925B">
    <w:name w:val="D863515A5B0746C1A7F32C8A13AA925B"/>
    <w:rsid w:val="003A4E9B"/>
  </w:style>
  <w:style w:type="paragraph" w:customStyle="1" w:styleId="1C2880478FAA4BE798AA7F2AF503E328">
    <w:name w:val="1C2880478FAA4BE798AA7F2AF503E328"/>
    <w:rsid w:val="003A4E9B"/>
  </w:style>
  <w:style w:type="paragraph" w:customStyle="1" w:styleId="0510C74E0063450D9A9C9046F6DBA910">
    <w:name w:val="0510C74E0063450D9A9C9046F6DBA910"/>
    <w:rsid w:val="003A4E9B"/>
  </w:style>
  <w:style w:type="paragraph" w:customStyle="1" w:styleId="88C34006F9E7454DA29F55E070F3B7D01">
    <w:name w:val="88C34006F9E7454DA29F55E070F3B7D01"/>
    <w:rsid w:val="003A4E9B"/>
    <w:rPr>
      <w:rFonts w:eastAsiaTheme="minorHAnsi"/>
    </w:rPr>
  </w:style>
  <w:style w:type="paragraph" w:customStyle="1" w:styleId="663DFAE7188E4A6B8B562AF87C8D610C1">
    <w:name w:val="663DFAE7188E4A6B8B562AF87C8D610C1"/>
    <w:rsid w:val="003A4E9B"/>
    <w:rPr>
      <w:rFonts w:eastAsiaTheme="minorHAnsi"/>
    </w:rPr>
  </w:style>
  <w:style w:type="paragraph" w:customStyle="1" w:styleId="5D55E76B033C4680BE725FFD994B27071">
    <w:name w:val="5D55E76B033C4680BE725FFD994B27071"/>
    <w:rsid w:val="003A4E9B"/>
    <w:rPr>
      <w:rFonts w:eastAsiaTheme="minorHAnsi"/>
    </w:rPr>
  </w:style>
  <w:style w:type="paragraph" w:customStyle="1" w:styleId="10D4181A2E0E48A6B1C94B896DAA963A1">
    <w:name w:val="10D4181A2E0E48A6B1C94B896DAA963A1"/>
    <w:rsid w:val="003A4E9B"/>
    <w:rPr>
      <w:rFonts w:eastAsiaTheme="minorHAnsi"/>
    </w:rPr>
  </w:style>
  <w:style w:type="paragraph" w:customStyle="1" w:styleId="C37DEDA4B13043E3ACFACB73A8BE5F3A1">
    <w:name w:val="C37DEDA4B13043E3ACFACB73A8BE5F3A1"/>
    <w:rsid w:val="003A4E9B"/>
    <w:rPr>
      <w:rFonts w:eastAsiaTheme="minorHAnsi"/>
    </w:rPr>
  </w:style>
  <w:style w:type="paragraph" w:customStyle="1" w:styleId="737B89D881C74F0DBE10E9FF43EB79AA1">
    <w:name w:val="737B89D881C74F0DBE10E9FF43EB79AA1"/>
    <w:rsid w:val="003A4E9B"/>
    <w:rPr>
      <w:rFonts w:eastAsiaTheme="minorHAnsi"/>
    </w:rPr>
  </w:style>
  <w:style w:type="paragraph" w:customStyle="1" w:styleId="87BB85CB13AF4B5AACBD21E84C0F7D261">
    <w:name w:val="87BB85CB13AF4B5AACBD21E84C0F7D261"/>
    <w:rsid w:val="003A4E9B"/>
    <w:rPr>
      <w:rFonts w:eastAsiaTheme="minorHAnsi"/>
    </w:rPr>
  </w:style>
  <w:style w:type="paragraph" w:customStyle="1" w:styleId="1BA901DF54484196B7ABD4AD39886253">
    <w:name w:val="1BA901DF54484196B7ABD4AD39886253"/>
    <w:rsid w:val="003A4E9B"/>
    <w:rPr>
      <w:rFonts w:eastAsiaTheme="minorHAnsi"/>
    </w:rPr>
  </w:style>
  <w:style w:type="paragraph" w:customStyle="1" w:styleId="ACC58E3483BF45159FB955A76BE754D8">
    <w:name w:val="ACC58E3483BF45159FB955A76BE754D8"/>
    <w:rsid w:val="003A4E9B"/>
    <w:rPr>
      <w:rFonts w:eastAsiaTheme="minorHAnsi"/>
    </w:rPr>
  </w:style>
  <w:style w:type="paragraph" w:customStyle="1" w:styleId="60507C8ED2AF485FB134164F830A5119">
    <w:name w:val="60507C8ED2AF485FB134164F830A5119"/>
    <w:rsid w:val="003A4E9B"/>
    <w:rPr>
      <w:rFonts w:eastAsiaTheme="minorHAnsi"/>
    </w:rPr>
  </w:style>
  <w:style w:type="paragraph" w:customStyle="1" w:styleId="92373B4CB9734875A7F617465AA6EA59">
    <w:name w:val="92373B4CB9734875A7F617465AA6EA59"/>
    <w:rsid w:val="003A4E9B"/>
    <w:rPr>
      <w:rFonts w:eastAsiaTheme="minorHAnsi"/>
    </w:rPr>
  </w:style>
  <w:style w:type="paragraph" w:customStyle="1" w:styleId="754CBA9DDC844187B60E08EAA5A70473">
    <w:name w:val="754CBA9DDC844187B60E08EAA5A70473"/>
    <w:rsid w:val="003A4E9B"/>
    <w:rPr>
      <w:rFonts w:eastAsiaTheme="minorHAnsi"/>
    </w:rPr>
  </w:style>
  <w:style w:type="paragraph" w:customStyle="1" w:styleId="A79D8329FC1F45678D784960AB28C2F2">
    <w:name w:val="A79D8329FC1F45678D784960AB28C2F2"/>
    <w:rsid w:val="003A4E9B"/>
    <w:rPr>
      <w:rFonts w:eastAsiaTheme="minorHAnsi"/>
    </w:rPr>
  </w:style>
  <w:style w:type="paragraph" w:customStyle="1" w:styleId="CDF7C0FB83AE4CB4B7002D91030B379F">
    <w:name w:val="CDF7C0FB83AE4CB4B7002D91030B379F"/>
    <w:rsid w:val="003A4E9B"/>
    <w:rPr>
      <w:rFonts w:eastAsiaTheme="minorHAnsi"/>
    </w:rPr>
  </w:style>
  <w:style w:type="paragraph" w:customStyle="1" w:styleId="31594C07C70A484C985F5B5A0B616156">
    <w:name w:val="31594C07C70A484C985F5B5A0B616156"/>
    <w:rsid w:val="003A4E9B"/>
    <w:rPr>
      <w:rFonts w:eastAsiaTheme="minorHAnsi"/>
    </w:rPr>
  </w:style>
  <w:style w:type="paragraph" w:customStyle="1" w:styleId="FFB315DDF6AE4DD480B8BC2FBB41249E">
    <w:name w:val="FFB315DDF6AE4DD480B8BC2FBB41249E"/>
    <w:rsid w:val="003A4E9B"/>
    <w:rPr>
      <w:rFonts w:eastAsiaTheme="minorHAnsi"/>
    </w:rPr>
  </w:style>
  <w:style w:type="paragraph" w:customStyle="1" w:styleId="A0E645B22FCD42F4840E514AB56ED5E7">
    <w:name w:val="A0E645B22FCD42F4840E514AB56ED5E7"/>
    <w:rsid w:val="003A4E9B"/>
    <w:rPr>
      <w:rFonts w:eastAsiaTheme="minorHAnsi"/>
    </w:rPr>
  </w:style>
  <w:style w:type="paragraph" w:customStyle="1" w:styleId="D863515A5B0746C1A7F32C8A13AA925B1">
    <w:name w:val="D863515A5B0746C1A7F32C8A13AA925B1"/>
    <w:rsid w:val="003A4E9B"/>
    <w:rPr>
      <w:rFonts w:eastAsiaTheme="minorHAnsi"/>
    </w:rPr>
  </w:style>
  <w:style w:type="paragraph" w:customStyle="1" w:styleId="1C2880478FAA4BE798AA7F2AF503E3281">
    <w:name w:val="1C2880478FAA4BE798AA7F2AF503E3281"/>
    <w:rsid w:val="003A4E9B"/>
    <w:rPr>
      <w:rFonts w:eastAsiaTheme="minorHAnsi"/>
    </w:rPr>
  </w:style>
  <w:style w:type="paragraph" w:customStyle="1" w:styleId="88C34006F9E7454DA29F55E070F3B7D02">
    <w:name w:val="88C34006F9E7454DA29F55E070F3B7D02"/>
    <w:rsid w:val="003A4E9B"/>
    <w:rPr>
      <w:rFonts w:eastAsiaTheme="minorHAnsi"/>
    </w:rPr>
  </w:style>
  <w:style w:type="paragraph" w:customStyle="1" w:styleId="663DFAE7188E4A6B8B562AF87C8D610C2">
    <w:name w:val="663DFAE7188E4A6B8B562AF87C8D610C2"/>
    <w:rsid w:val="003A4E9B"/>
    <w:rPr>
      <w:rFonts w:eastAsiaTheme="minorHAnsi"/>
    </w:rPr>
  </w:style>
  <w:style w:type="paragraph" w:customStyle="1" w:styleId="5D55E76B033C4680BE725FFD994B27072">
    <w:name w:val="5D55E76B033C4680BE725FFD994B27072"/>
    <w:rsid w:val="003A4E9B"/>
    <w:rPr>
      <w:rFonts w:eastAsiaTheme="minorHAnsi"/>
    </w:rPr>
  </w:style>
  <w:style w:type="paragraph" w:customStyle="1" w:styleId="10D4181A2E0E48A6B1C94B896DAA963A2">
    <w:name w:val="10D4181A2E0E48A6B1C94B896DAA963A2"/>
    <w:rsid w:val="003A4E9B"/>
    <w:rPr>
      <w:rFonts w:eastAsiaTheme="minorHAnsi"/>
    </w:rPr>
  </w:style>
  <w:style w:type="paragraph" w:customStyle="1" w:styleId="C37DEDA4B13043E3ACFACB73A8BE5F3A2">
    <w:name w:val="C37DEDA4B13043E3ACFACB73A8BE5F3A2"/>
    <w:rsid w:val="003A4E9B"/>
    <w:rPr>
      <w:rFonts w:eastAsiaTheme="minorHAnsi"/>
    </w:rPr>
  </w:style>
  <w:style w:type="paragraph" w:customStyle="1" w:styleId="737B89D881C74F0DBE10E9FF43EB79AA2">
    <w:name w:val="737B89D881C74F0DBE10E9FF43EB79AA2"/>
    <w:rsid w:val="003A4E9B"/>
    <w:rPr>
      <w:rFonts w:eastAsiaTheme="minorHAnsi"/>
    </w:rPr>
  </w:style>
  <w:style w:type="paragraph" w:customStyle="1" w:styleId="87BB85CB13AF4B5AACBD21E84C0F7D262">
    <w:name w:val="87BB85CB13AF4B5AACBD21E84C0F7D262"/>
    <w:rsid w:val="003A4E9B"/>
    <w:rPr>
      <w:rFonts w:eastAsiaTheme="minorHAnsi"/>
    </w:rPr>
  </w:style>
  <w:style w:type="paragraph" w:customStyle="1" w:styleId="1BA901DF54484196B7ABD4AD398862531">
    <w:name w:val="1BA901DF54484196B7ABD4AD398862531"/>
    <w:rsid w:val="003A4E9B"/>
    <w:rPr>
      <w:rFonts w:eastAsiaTheme="minorHAnsi"/>
    </w:rPr>
  </w:style>
  <w:style w:type="paragraph" w:customStyle="1" w:styleId="ACC58E3483BF45159FB955A76BE754D81">
    <w:name w:val="ACC58E3483BF45159FB955A76BE754D81"/>
    <w:rsid w:val="003A4E9B"/>
    <w:rPr>
      <w:rFonts w:eastAsiaTheme="minorHAnsi"/>
    </w:rPr>
  </w:style>
  <w:style w:type="paragraph" w:customStyle="1" w:styleId="60507C8ED2AF485FB134164F830A51191">
    <w:name w:val="60507C8ED2AF485FB134164F830A51191"/>
    <w:rsid w:val="003A4E9B"/>
    <w:rPr>
      <w:rFonts w:eastAsiaTheme="minorHAnsi"/>
    </w:rPr>
  </w:style>
  <w:style w:type="paragraph" w:customStyle="1" w:styleId="92373B4CB9734875A7F617465AA6EA591">
    <w:name w:val="92373B4CB9734875A7F617465AA6EA591"/>
    <w:rsid w:val="003A4E9B"/>
    <w:rPr>
      <w:rFonts w:eastAsiaTheme="minorHAnsi"/>
    </w:rPr>
  </w:style>
  <w:style w:type="paragraph" w:customStyle="1" w:styleId="754CBA9DDC844187B60E08EAA5A704731">
    <w:name w:val="754CBA9DDC844187B60E08EAA5A704731"/>
    <w:rsid w:val="003A4E9B"/>
    <w:rPr>
      <w:rFonts w:eastAsiaTheme="minorHAnsi"/>
    </w:rPr>
  </w:style>
  <w:style w:type="paragraph" w:customStyle="1" w:styleId="A79D8329FC1F45678D784960AB28C2F21">
    <w:name w:val="A79D8329FC1F45678D784960AB28C2F21"/>
    <w:rsid w:val="003A4E9B"/>
    <w:rPr>
      <w:rFonts w:eastAsiaTheme="minorHAnsi"/>
    </w:rPr>
  </w:style>
  <w:style w:type="paragraph" w:customStyle="1" w:styleId="CDF7C0FB83AE4CB4B7002D91030B379F1">
    <w:name w:val="CDF7C0FB83AE4CB4B7002D91030B379F1"/>
    <w:rsid w:val="003A4E9B"/>
    <w:rPr>
      <w:rFonts w:eastAsiaTheme="minorHAnsi"/>
    </w:rPr>
  </w:style>
  <w:style w:type="paragraph" w:customStyle="1" w:styleId="31594C07C70A484C985F5B5A0B6161561">
    <w:name w:val="31594C07C70A484C985F5B5A0B6161561"/>
    <w:rsid w:val="003A4E9B"/>
    <w:rPr>
      <w:rFonts w:eastAsiaTheme="minorHAnsi"/>
    </w:rPr>
  </w:style>
  <w:style w:type="paragraph" w:customStyle="1" w:styleId="FFB315DDF6AE4DD480B8BC2FBB41249E1">
    <w:name w:val="FFB315DDF6AE4DD480B8BC2FBB41249E1"/>
    <w:rsid w:val="003A4E9B"/>
    <w:rPr>
      <w:rFonts w:eastAsiaTheme="minorHAnsi"/>
    </w:rPr>
  </w:style>
  <w:style w:type="paragraph" w:customStyle="1" w:styleId="A0E645B22FCD42F4840E514AB56ED5E71">
    <w:name w:val="A0E645B22FCD42F4840E514AB56ED5E71"/>
    <w:rsid w:val="003A4E9B"/>
    <w:rPr>
      <w:rFonts w:eastAsiaTheme="minorHAnsi"/>
    </w:rPr>
  </w:style>
  <w:style w:type="paragraph" w:customStyle="1" w:styleId="D863515A5B0746C1A7F32C8A13AA925B2">
    <w:name w:val="D863515A5B0746C1A7F32C8A13AA925B2"/>
    <w:rsid w:val="003A4E9B"/>
    <w:rPr>
      <w:rFonts w:eastAsiaTheme="minorHAnsi"/>
    </w:rPr>
  </w:style>
  <w:style w:type="paragraph" w:customStyle="1" w:styleId="1C2880478FAA4BE798AA7F2AF503E3282">
    <w:name w:val="1C2880478FAA4BE798AA7F2AF503E3282"/>
    <w:rsid w:val="003A4E9B"/>
    <w:rPr>
      <w:rFonts w:eastAsiaTheme="minorHAnsi"/>
    </w:rPr>
  </w:style>
  <w:style w:type="paragraph" w:customStyle="1" w:styleId="88C34006F9E7454DA29F55E070F3B7D03">
    <w:name w:val="88C34006F9E7454DA29F55E070F3B7D03"/>
    <w:rsid w:val="00A32B93"/>
    <w:rPr>
      <w:rFonts w:eastAsiaTheme="minorHAnsi"/>
    </w:rPr>
  </w:style>
  <w:style w:type="paragraph" w:customStyle="1" w:styleId="663DFAE7188E4A6B8B562AF87C8D610C3">
    <w:name w:val="663DFAE7188E4A6B8B562AF87C8D610C3"/>
    <w:rsid w:val="00A32B93"/>
    <w:rPr>
      <w:rFonts w:eastAsiaTheme="minorHAnsi"/>
    </w:rPr>
  </w:style>
  <w:style w:type="paragraph" w:customStyle="1" w:styleId="5D55E76B033C4680BE725FFD994B27073">
    <w:name w:val="5D55E76B033C4680BE725FFD994B27073"/>
    <w:rsid w:val="00A32B93"/>
    <w:rPr>
      <w:rFonts w:eastAsiaTheme="minorHAnsi"/>
    </w:rPr>
  </w:style>
  <w:style w:type="paragraph" w:customStyle="1" w:styleId="10D4181A2E0E48A6B1C94B896DAA963A3">
    <w:name w:val="10D4181A2E0E48A6B1C94B896DAA963A3"/>
    <w:rsid w:val="00A32B93"/>
    <w:rPr>
      <w:rFonts w:eastAsiaTheme="minorHAnsi"/>
    </w:rPr>
  </w:style>
  <w:style w:type="paragraph" w:customStyle="1" w:styleId="C37DEDA4B13043E3ACFACB73A8BE5F3A3">
    <w:name w:val="C37DEDA4B13043E3ACFACB73A8BE5F3A3"/>
    <w:rsid w:val="00A32B93"/>
    <w:rPr>
      <w:rFonts w:eastAsiaTheme="minorHAnsi"/>
    </w:rPr>
  </w:style>
  <w:style w:type="paragraph" w:customStyle="1" w:styleId="737B89D881C74F0DBE10E9FF43EB79AA3">
    <w:name w:val="737B89D881C74F0DBE10E9FF43EB79AA3"/>
    <w:rsid w:val="00A32B93"/>
    <w:rPr>
      <w:rFonts w:eastAsiaTheme="minorHAnsi"/>
    </w:rPr>
  </w:style>
  <w:style w:type="paragraph" w:customStyle="1" w:styleId="87BB85CB13AF4B5AACBD21E84C0F7D263">
    <w:name w:val="87BB85CB13AF4B5AACBD21E84C0F7D263"/>
    <w:rsid w:val="00A32B93"/>
    <w:rPr>
      <w:rFonts w:eastAsiaTheme="minorHAnsi"/>
    </w:rPr>
  </w:style>
  <w:style w:type="paragraph" w:customStyle="1" w:styleId="1BA901DF54484196B7ABD4AD398862532">
    <w:name w:val="1BA901DF54484196B7ABD4AD398862532"/>
    <w:rsid w:val="00A32B93"/>
    <w:rPr>
      <w:rFonts w:eastAsiaTheme="minorHAnsi"/>
    </w:rPr>
  </w:style>
  <w:style w:type="paragraph" w:customStyle="1" w:styleId="ACC58E3483BF45159FB955A76BE754D82">
    <w:name w:val="ACC58E3483BF45159FB955A76BE754D82"/>
    <w:rsid w:val="00A32B93"/>
    <w:rPr>
      <w:rFonts w:eastAsiaTheme="minorHAnsi"/>
    </w:rPr>
  </w:style>
  <w:style w:type="paragraph" w:customStyle="1" w:styleId="60507C8ED2AF485FB134164F830A51192">
    <w:name w:val="60507C8ED2AF485FB134164F830A51192"/>
    <w:rsid w:val="00A32B93"/>
    <w:rPr>
      <w:rFonts w:eastAsiaTheme="minorHAnsi"/>
    </w:rPr>
  </w:style>
  <w:style w:type="paragraph" w:customStyle="1" w:styleId="92373B4CB9734875A7F617465AA6EA592">
    <w:name w:val="92373B4CB9734875A7F617465AA6EA592"/>
    <w:rsid w:val="00A32B93"/>
    <w:rPr>
      <w:rFonts w:eastAsiaTheme="minorHAnsi"/>
    </w:rPr>
  </w:style>
  <w:style w:type="paragraph" w:customStyle="1" w:styleId="754CBA9DDC844187B60E08EAA5A704732">
    <w:name w:val="754CBA9DDC844187B60E08EAA5A704732"/>
    <w:rsid w:val="00A32B93"/>
    <w:rPr>
      <w:rFonts w:eastAsiaTheme="minorHAnsi"/>
    </w:rPr>
  </w:style>
  <w:style w:type="paragraph" w:customStyle="1" w:styleId="A79D8329FC1F45678D784960AB28C2F22">
    <w:name w:val="A79D8329FC1F45678D784960AB28C2F22"/>
    <w:rsid w:val="00A32B93"/>
    <w:rPr>
      <w:rFonts w:eastAsiaTheme="minorHAnsi"/>
    </w:rPr>
  </w:style>
  <w:style w:type="paragraph" w:customStyle="1" w:styleId="CDF7C0FB83AE4CB4B7002D91030B379F2">
    <w:name w:val="CDF7C0FB83AE4CB4B7002D91030B379F2"/>
    <w:rsid w:val="00A32B93"/>
    <w:rPr>
      <w:rFonts w:eastAsiaTheme="minorHAnsi"/>
    </w:rPr>
  </w:style>
  <w:style w:type="paragraph" w:customStyle="1" w:styleId="31594C07C70A484C985F5B5A0B6161562">
    <w:name w:val="31594C07C70A484C985F5B5A0B6161562"/>
    <w:rsid w:val="00A32B93"/>
    <w:rPr>
      <w:rFonts w:eastAsiaTheme="minorHAnsi"/>
    </w:rPr>
  </w:style>
  <w:style w:type="paragraph" w:customStyle="1" w:styleId="FFB315DDF6AE4DD480B8BC2FBB41249E2">
    <w:name w:val="FFB315DDF6AE4DD480B8BC2FBB41249E2"/>
    <w:rsid w:val="00A32B93"/>
    <w:rPr>
      <w:rFonts w:eastAsiaTheme="minorHAnsi"/>
    </w:rPr>
  </w:style>
  <w:style w:type="paragraph" w:customStyle="1" w:styleId="A0E645B22FCD42F4840E514AB56ED5E72">
    <w:name w:val="A0E645B22FCD42F4840E514AB56ED5E72"/>
    <w:rsid w:val="00A32B93"/>
    <w:rPr>
      <w:rFonts w:eastAsiaTheme="minorHAnsi"/>
    </w:rPr>
  </w:style>
  <w:style w:type="paragraph" w:customStyle="1" w:styleId="D29D7FA0D82240ECBE72E532EA5772F3">
    <w:name w:val="D29D7FA0D82240ECBE72E532EA5772F3"/>
    <w:rsid w:val="00A32B93"/>
    <w:rPr>
      <w:rFonts w:eastAsiaTheme="minorHAnsi"/>
    </w:rPr>
  </w:style>
  <w:style w:type="paragraph" w:customStyle="1" w:styleId="928AFBAE1F5F4BD6AB0FEA7D99BEF50C">
    <w:name w:val="928AFBAE1F5F4BD6AB0FEA7D99BEF50C"/>
    <w:rsid w:val="00A32B93"/>
    <w:rPr>
      <w:rFonts w:eastAsiaTheme="minorHAnsi"/>
    </w:rPr>
  </w:style>
  <w:style w:type="paragraph" w:customStyle="1" w:styleId="88C34006F9E7454DA29F55E070F3B7D04">
    <w:name w:val="88C34006F9E7454DA29F55E070F3B7D04"/>
    <w:rsid w:val="00A32B93"/>
    <w:rPr>
      <w:rFonts w:eastAsiaTheme="minorHAnsi"/>
    </w:rPr>
  </w:style>
  <w:style w:type="paragraph" w:customStyle="1" w:styleId="663DFAE7188E4A6B8B562AF87C8D610C4">
    <w:name w:val="663DFAE7188E4A6B8B562AF87C8D610C4"/>
    <w:rsid w:val="00A32B93"/>
    <w:rPr>
      <w:rFonts w:eastAsiaTheme="minorHAnsi"/>
    </w:rPr>
  </w:style>
  <w:style w:type="paragraph" w:customStyle="1" w:styleId="5D55E76B033C4680BE725FFD994B27074">
    <w:name w:val="5D55E76B033C4680BE725FFD994B27074"/>
    <w:rsid w:val="00A32B93"/>
    <w:rPr>
      <w:rFonts w:eastAsiaTheme="minorHAnsi"/>
    </w:rPr>
  </w:style>
  <w:style w:type="paragraph" w:customStyle="1" w:styleId="10D4181A2E0E48A6B1C94B896DAA963A4">
    <w:name w:val="10D4181A2E0E48A6B1C94B896DAA963A4"/>
    <w:rsid w:val="00A32B93"/>
    <w:rPr>
      <w:rFonts w:eastAsiaTheme="minorHAnsi"/>
    </w:rPr>
  </w:style>
  <w:style w:type="paragraph" w:customStyle="1" w:styleId="C37DEDA4B13043E3ACFACB73A8BE5F3A4">
    <w:name w:val="C37DEDA4B13043E3ACFACB73A8BE5F3A4"/>
    <w:rsid w:val="00A32B93"/>
    <w:rPr>
      <w:rFonts w:eastAsiaTheme="minorHAnsi"/>
    </w:rPr>
  </w:style>
  <w:style w:type="paragraph" w:customStyle="1" w:styleId="737B89D881C74F0DBE10E9FF43EB79AA4">
    <w:name w:val="737B89D881C74F0DBE10E9FF43EB79AA4"/>
    <w:rsid w:val="00A32B93"/>
    <w:rPr>
      <w:rFonts w:eastAsiaTheme="minorHAnsi"/>
    </w:rPr>
  </w:style>
  <w:style w:type="paragraph" w:customStyle="1" w:styleId="87BB85CB13AF4B5AACBD21E84C0F7D264">
    <w:name w:val="87BB85CB13AF4B5AACBD21E84C0F7D264"/>
    <w:rsid w:val="00A32B93"/>
    <w:rPr>
      <w:rFonts w:eastAsiaTheme="minorHAnsi"/>
    </w:rPr>
  </w:style>
  <w:style w:type="paragraph" w:customStyle="1" w:styleId="1BA901DF54484196B7ABD4AD398862533">
    <w:name w:val="1BA901DF54484196B7ABD4AD398862533"/>
    <w:rsid w:val="00A32B93"/>
    <w:rPr>
      <w:rFonts w:eastAsiaTheme="minorHAnsi"/>
    </w:rPr>
  </w:style>
  <w:style w:type="paragraph" w:customStyle="1" w:styleId="ACC58E3483BF45159FB955A76BE754D83">
    <w:name w:val="ACC58E3483BF45159FB955A76BE754D83"/>
    <w:rsid w:val="00A32B93"/>
    <w:rPr>
      <w:rFonts w:eastAsiaTheme="minorHAnsi"/>
    </w:rPr>
  </w:style>
  <w:style w:type="paragraph" w:customStyle="1" w:styleId="60507C8ED2AF485FB134164F830A51193">
    <w:name w:val="60507C8ED2AF485FB134164F830A51193"/>
    <w:rsid w:val="00A32B93"/>
    <w:rPr>
      <w:rFonts w:eastAsiaTheme="minorHAnsi"/>
    </w:rPr>
  </w:style>
  <w:style w:type="paragraph" w:customStyle="1" w:styleId="92373B4CB9734875A7F617465AA6EA593">
    <w:name w:val="92373B4CB9734875A7F617465AA6EA593"/>
    <w:rsid w:val="00A32B93"/>
    <w:rPr>
      <w:rFonts w:eastAsiaTheme="minorHAnsi"/>
    </w:rPr>
  </w:style>
  <w:style w:type="paragraph" w:customStyle="1" w:styleId="754CBA9DDC844187B60E08EAA5A704733">
    <w:name w:val="754CBA9DDC844187B60E08EAA5A704733"/>
    <w:rsid w:val="00A32B93"/>
    <w:rPr>
      <w:rFonts w:eastAsiaTheme="minorHAnsi"/>
    </w:rPr>
  </w:style>
  <w:style w:type="paragraph" w:customStyle="1" w:styleId="A79D8329FC1F45678D784960AB28C2F23">
    <w:name w:val="A79D8329FC1F45678D784960AB28C2F23"/>
    <w:rsid w:val="00A32B93"/>
    <w:rPr>
      <w:rFonts w:eastAsiaTheme="minorHAnsi"/>
    </w:rPr>
  </w:style>
  <w:style w:type="paragraph" w:customStyle="1" w:styleId="CDF7C0FB83AE4CB4B7002D91030B379F3">
    <w:name w:val="CDF7C0FB83AE4CB4B7002D91030B379F3"/>
    <w:rsid w:val="00A32B93"/>
    <w:rPr>
      <w:rFonts w:eastAsiaTheme="minorHAnsi"/>
    </w:rPr>
  </w:style>
  <w:style w:type="paragraph" w:customStyle="1" w:styleId="31594C07C70A484C985F5B5A0B6161563">
    <w:name w:val="31594C07C70A484C985F5B5A0B6161563"/>
    <w:rsid w:val="00A32B93"/>
    <w:rPr>
      <w:rFonts w:eastAsiaTheme="minorHAnsi"/>
    </w:rPr>
  </w:style>
  <w:style w:type="paragraph" w:customStyle="1" w:styleId="FFB315DDF6AE4DD480B8BC2FBB41249E3">
    <w:name w:val="FFB315DDF6AE4DD480B8BC2FBB41249E3"/>
    <w:rsid w:val="00A32B93"/>
    <w:rPr>
      <w:rFonts w:eastAsiaTheme="minorHAnsi"/>
    </w:rPr>
  </w:style>
  <w:style w:type="paragraph" w:customStyle="1" w:styleId="A0E645B22FCD42F4840E514AB56ED5E73">
    <w:name w:val="A0E645B22FCD42F4840E514AB56ED5E73"/>
    <w:rsid w:val="00A32B93"/>
    <w:rPr>
      <w:rFonts w:eastAsiaTheme="minorHAnsi"/>
    </w:rPr>
  </w:style>
  <w:style w:type="paragraph" w:customStyle="1" w:styleId="D29D7FA0D82240ECBE72E532EA5772F31">
    <w:name w:val="D29D7FA0D82240ECBE72E532EA5772F31"/>
    <w:rsid w:val="00A32B93"/>
    <w:rPr>
      <w:rFonts w:eastAsiaTheme="minorHAnsi"/>
    </w:rPr>
  </w:style>
  <w:style w:type="paragraph" w:customStyle="1" w:styleId="928AFBAE1F5F4BD6AB0FEA7D99BEF50C1">
    <w:name w:val="928AFBAE1F5F4BD6AB0FEA7D99BEF50C1"/>
    <w:rsid w:val="00A32B93"/>
    <w:rPr>
      <w:rFonts w:eastAsiaTheme="minorHAnsi"/>
    </w:rPr>
  </w:style>
  <w:style w:type="paragraph" w:customStyle="1" w:styleId="BFCE0A5017A9427CB2DAB2D6B5AD443F">
    <w:name w:val="BFCE0A5017A9427CB2DAB2D6B5AD443F"/>
    <w:rsid w:val="00A32B93"/>
  </w:style>
  <w:style w:type="paragraph" w:customStyle="1" w:styleId="556AFA9F82E44FF3BEF15D74356B1DF4">
    <w:name w:val="556AFA9F82E44FF3BEF15D74356B1DF4"/>
    <w:rsid w:val="00D6443C"/>
  </w:style>
  <w:style w:type="paragraph" w:customStyle="1" w:styleId="8B063C6CF68943C588965DB5E4E98F65">
    <w:name w:val="8B063C6CF68943C588965DB5E4E98F65"/>
    <w:rsid w:val="00D6443C"/>
  </w:style>
  <w:style w:type="paragraph" w:customStyle="1" w:styleId="D3A95B1B6BB54249B956680EBD1822E2">
    <w:name w:val="D3A95B1B6BB54249B956680EBD1822E2"/>
    <w:rsid w:val="0065397A"/>
  </w:style>
  <w:style w:type="paragraph" w:customStyle="1" w:styleId="FA428281F15849338BF6AB380FE5874A">
    <w:name w:val="FA428281F15849338BF6AB380FE5874A"/>
    <w:rsid w:val="0065397A"/>
  </w:style>
  <w:style w:type="paragraph" w:customStyle="1" w:styleId="E7CA275B2583497F978FCD7DA6471A8E">
    <w:name w:val="E7CA275B2583497F978FCD7DA6471A8E"/>
    <w:rsid w:val="0065397A"/>
  </w:style>
  <w:style w:type="paragraph" w:customStyle="1" w:styleId="3CB74247EB8E4EBD825E36575F28EE92">
    <w:name w:val="3CB74247EB8E4EBD825E36575F28EE92"/>
    <w:rsid w:val="0065397A"/>
  </w:style>
  <w:style w:type="paragraph" w:customStyle="1" w:styleId="07ADB1F9A2104DA5A90C2D1A784C91CC">
    <w:name w:val="07ADB1F9A2104DA5A90C2D1A784C91CC"/>
    <w:rsid w:val="0065397A"/>
  </w:style>
  <w:style w:type="paragraph" w:customStyle="1" w:styleId="0D069C7C717B4B8DA0B9FED009919857">
    <w:name w:val="0D069C7C717B4B8DA0B9FED009919857"/>
    <w:rsid w:val="0065397A"/>
  </w:style>
  <w:style w:type="paragraph" w:customStyle="1" w:styleId="62556606CD624A6E97336B575602686D">
    <w:name w:val="62556606CD624A6E97336B575602686D"/>
    <w:rsid w:val="0065397A"/>
  </w:style>
  <w:style w:type="paragraph" w:customStyle="1" w:styleId="BABAB47AFA5D4054A08D8497FA8F3C8C">
    <w:name w:val="BABAB47AFA5D4054A08D8497FA8F3C8C"/>
    <w:rsid w:val="00653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BS_Form 180.dotx</Template>
  <TotalTime>329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Administrator</cp:lastModifiedBy>
  <cp:revision>108</cp:revision>
  <cp:lastPrinted>2018-10-05T15:44:00Z</cp:lastPrinted>
  <dcterms:created xsi:type="dcterms:W3CDTF">2018-10-12T10:54:00Z</dcterms:created>
  <dcterms:modified xsi:type="dcterms:W3CDTF">2021-09-24T05:48:00Z</dcterms:modified>
</cp:coreProperties>
</file>